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Pr="00937D00" w:rsidRDefault="00D760BA" w:rsidP="00141A4C">
      <w:pPr>
        <w:pStyle w:val="KonuBal"/>
        <w:rPr>
          <w:lang w:val="en-US"/>
        </w:rPr>
      </w:pPr>
      <w:r w:rsidRPr="00937D00">
        <w:rPr>
          <w:lang w:val="en-US"/>
        </w:rPr>
        <w:t>Library Documentation</w:t>
      </w:r>
    </w:p>
    <w:p w:rsidR="006270A9" w:rsidRDefault="00813429">
      <w:pPr>
        <w:pStyle w:val="Balk1"/>
        <w:rPr>
          <w:lang w:val="en-US"/>
        </w:rPr>
      </w:pPr>
      <w:r>
        <w:rPr>
          <w:lang w:val="en-US"/>
        </w:rPr>
        <w:t>Type Definitions</w:t>
      </w:r>
    </w:p>
    <w:p w:rsidR="00813429" w:rsidRDefault="00813429" w:rsidP="00813429">
      <w:pPr>
        <w:pStyle w:val="ListeMaddemi"/>
        <w:rPr>
          <w:lang w:val="en-US"/>
        </w:rPr>
      </w:pPr>
      <w:r>
        <w:rPr>
          <w:lang w:val="en-US" w:bidi="tr-TR"/>
        </w:rPr>
        <w:t>typedef Edge Vector</w:t>
      </w:r>
    </w:p>
    <w:p w:rsidR="00813429" w:rsidRPr="00813429" w:rsidRDefault="00813429" w:rsidP="00813429">
      <w:pPr>
        <w:pStyle w:val="ListeMaddemi"/>
        <w:rPr>
          <w:lang w:val="en-US"/>
        </w:rPr>
      </w:pPr>
      <w:r>
        <w:rPr>
          <w:lang w:val="en-US" w:bidi="tr-TR"/>
        </w:rPr>
        <w:t>typedef Edge Normal</w:t>
      </w:r>
    </w:p>
    <w:p w:rsidR="00813429" w:rsidRDefault="00813429" w:rsidP="00813429">
      <w:pPr>
        <w:pStyle w:val="ListeMaddemi"/>
        <w:rPr>
          <w:lang w:val="en-US"/>
        </w:rPr>
      </w:pPr>
      <w:r>
        <w:rPr>
          <w:lang w:val="en-US" w:bidi="tr-TR"/>
        </w:rPr>
        <w:t>typedef double Angle</w:t>
      </w:r>
    </w:p>
    <w:p w:rsidR="003B00D5" w:rsidRDefault="003B00D5" w:rsidP="003B00D5">
      <w:pPr>
        <w:pStyle w:val="Balk1"/>
        <w:rPr>
          <w:lang w:val="en-US"/>
        </w:rPr>
      </w:pPr>
      <w:r>
        <w:rPr>
          <w:lang w:val="en-US"/>
        </w:rPr>
        <w:t>Enumerations</w:t>
      </w:r>
    </w:p>
    <w:p w:rsidR="003B00D5" w:rsidRDefault="003B00D5" w:rsidP="003B00D5">
      <w:pPr>
        <w:pStyle w:val="ListeMaddemi"/>
        <w:rPr>
          <w:lang w:val="en-US"/>
        </w:rPr>
      </w:pPr>
      <w:proofErr w:type="spellStart"/>
      <w:r>
        <w:rPr>
          <w:lang w:val="en-US" w:bidi="tr-TR"/>
        </w:rPr>
        <w:t>enum</w:t>
      </w:r>
      <w:proofErr w:type="spellEnd"/>
      <w:r>
        <w:rPr>
          <w:lang w:val="en-US" w:bidi="tr-TR"/>
        </w:rPr>
        <w:t xml:space="preserve"> </w:t>
      </w:r>
      <w:proofErr w:type="spellStart"/>
      <w:r>
        <w:rPr>
          <w:lang w:val="en-US" w:bidi="tr-TR"/>
        </w:rPr>
        <w:t>AlignmentType</w:t>
      </w:r>
      <w:proofErr w:type="spellEnd"/>
    </w:p>
    <w:p w:rsidR="003B00D5" w:rsidRDefault="003B00D5" w:rsidP="003B00D5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>HORIZONTAL</w:t>
      </w:r>
    </w:p>
    <w:p w:rsidR="003B00D5" w:rsidRPr="003B00D5" w:rsidRDefault="003B00D5" w:rsidP="003B00D5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>VERTICAL</w:t>
      </w:r>
    </w:p>
    <w:p w:rsidR="003B00D5" w:rsidRDefault="003B00D5" w:rsidP="003B00D5">
      <w:pPr>
        <w:pStyle w:val="ListeMaddemi"/>
        <w:rPr>
          <w:lang w:val="en-US"/>
        </w:rPr>
      </w:pPr>
      <w:proofErr w:type="spellStart"/>
      <w:r>
        <w:rPr>
          <w:lang w:val="en-US" w:bidi="tr-TR"/>
        </w:rPr>
        <w:t>enum</w:t>
      </w:r>
      <w:proofErr w:type="spellEnd"/>
      <w:r>
        <w:rPr>
          <w:lang w:val="en-US" w:bidi="tr-TR"/>
        </w:rPr>
        <w:t xml:space="preserve"> </w:t>
      </w:r>
      <w:proofErr w:type="spellStart"/>
      <w:r>
        <w:rPr>
          <w:lang w:val="en-US" w:bidi="tr-TR"/>
        </w:rPr>
        <w:t>MetricType</w:t>
      </w:r>
      <w:proofErr w:type="spellEnd"/>
    </w:p>
    <w:p w:rsidR="003B00D5" w:rsidRDefault="003B00D5" w:rsidP="003B00D5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>SCALED_JACOBIAN</w:t>
      </w:r>
    </w:p>
    <w:p w:rsidR="003B00D5" w:rsidRDefault="003B00D5" w:rsidP="003B00D5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>DISTORTION</w:t>
      </w:r>
    </w:p>
    <w:p w:rsidR="003B00D5" w:rsidRPr="003B00D5" w:rsidRDefault="003B00D5" w:rsidP="003B00D5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>WARPAGE</w:t>
      </w:r>
    </w:p>
    <w:p w:rsidR="003B00D5" w:rsidRPr="003B00D5" w:rsidRDefault="003B00D5" w:rsidP="003B00D5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>ASPECT_RATIO</w:t>
      </w:r>
    </w:p>
    <w:p w:rsidR="00813429" w:rsidRPr="00937D00" w:rsidRDefault="00813429" w:rsidP="00813429">
      <w:pPr>
        <w:pStyle w:val="Balk1"/>
        <w:rPr>
          <w:lang w:val="en-US"/>
        </w:rPr>
      </w:pPr>
      <w:r w:rsidRPr="00937D00">
        <w:rPr>
          <w:lang w:val="en-US"/>
        </w:rPr>
        <w:t>Vertex</w:t>
      </w:r>
    </w:p>
    <w:p w:rsidR="006270A9" w:rsidRPr="00937D00" w:rsidRDefault="00937D00">
      <w:pPr>
        <w:pStyle w:val="Balk2"/>
        <w:rPr>
          <w:lang w:val="en-US"/>
        </w:rPr>
      </w:pPr>
      <w:r>
        <w:rPr>
          <w:lang w:val="en-US"/>
        </w:rPr>
        <w:t>Members</w:t>
      </w:r>
    </w:p>
    <w:p w:rsidR="006270A9" w:rsidRPr="00937D00" w:rsidRDefault="00937D00" w:rsidP="001B29CF">
      <w:pPr>
        <w:pStyle w:val="ListeMaddemi"/>
        <w:rPr>
          <w:lang w:val="en-US"/>
        </w:rPr>
      </w:pPr>
      <w:r>
        <w:rPr>
          <w:lang w:val="en-US" w:bidi="tr-TR"/>
        </w:rPr>
        <w:t>float x: x-coordinate value</w:t>
      </w:r>
    </w:p>
    <w:p w:rsidR="00937D00" w:rsidRPr="00937D00" w:rsidRDefault="00937D00" w:rsidP="00937D00">
      <w:pPr>
        <w:pStyle w:val="ListeMaddemi"/>
        <w:rPr>
          <w:lang w:val="en-US"/>
        </w:rPr>
      </w:pPr>
      <w:r>
        <w:rPr>
          <w:lang w:val="en-US" w:bidi="tr-TR"/>
        </w:rPr>
        <w:t>float y: x-coordinate value</w:t>
      </w:r>
    </w:p>
    <w:p w:rsidR="00937D00" w:rsidRDefault="00937D00" w:rsidP="00937D00">
      <w:pPr>
        <w:pStyle w:val="ListeMaddemi"/>
        <w:rPr>
          <w:lang w:val="en-US"/>
        </w:rPr>
      </w:pPr>
      <w:r>
        <w:rPr>
          <w:lang w:val="en-US" w:bidi="tr-TR"/>
        </w:rPr>
        <w:t>float z: x-coordinate value</w:t>
      </w:r>
    </w:p>
    <w:p w:rsidR="00F11398" w:rsidRDefault="00F11398" w:rsidP="00F11398">
      <w:pPr>
        <w:pStyle w:val="Balk2"/>
        <w:rPr>
          <w:lang w:val="en-US"/>
        </w:rPr>
      </w:pPr>
      <w:r>
        <w:rPr>
          <w:lang w:val="en-US"/>
        </w:rPr>
        <w:t>Constructors/Destructors</w:t>
      </w:r>
    </w:p>
    <w:p w:rsidR="00F34992" w:rsidRDefault="00F34992" w:rsidP="00F34992">
      <w:pPr>
        <w:pStyle w:val="ListeMaddemi"/>
        <w:rPr>
          <w:lang w:val="en-US"/>
        </w:rPr>
      </w:pPr>
      <w:r>
        <w:rPr>
          <w:lang w:val="en-US" w:bidi="tr-TR"/>
        </w:rPr>
        <w:t>(public) Vertex</w:t>
      </w:r>
    </w:p>
    <w:p w:rsidR="00F34992" w:rsidRPr="00937D00" w:rsidRDefault="00F34992" w:rsidP="00F34992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>float x: x-coordinate value</w:t>
      </w:r>
    </w:p>
    <w:p w:rsidR="00F34992" w:rsidRPr="00937D00" w:rsidRDefault="00F34992" w:rsidP="00F34992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>float y: x-coordinate value</w:t>
      </w:r>
    </w:p>
    <w:p w:rsidR="00F34992" w:rsidRDefault="00F34992" w:rsidP="00F34992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>float z: x-coordinate value</w:t>
      </w:r>
    </w:p>
    <w:p w:rsidR="00F34992" w:rsidRDefault="00F34992" w:rsidP="00F34992">
      <w:pPr>
        <w:pStyle w:val="ListeMaddemi"/>
        <w:rPr>
          <w:lang w:val="en-US"/>
        </w:rPr>
      </w:pPr>
      <w:r>
        <w:rPr>
          <w:lang w:val="en-US" w:bidi="tr-TR"/>
        </w:rPr>
        <w:t>(public) Vertex</w:t>
      </w:r>
    </w:p>
    <w:p w:rsidR="00F34992" w:rsidRPr="00F34992" w:rsidRDefault="00F34992" w:rsidP="00F34992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>const Vertex &amp;vertex: Vertex to be copied</w:t>
      </w:r>
    </w:p>
    <w:p w:rsidR="006270A9" w:rsidRPr="00937D00" w:rsidRDefault="00937D00">
      <w:pPr>
        <w:pStyle w:val="Balk2"/>
        <w:rPr>
          <w:lang w:val="en-US"/>
        </w:rPr>
      </w:pPr>
      <w:r>
        <w:rPr>
          <w:lang w:val="en-US"/>
        </w:rPr>
        <w:t>Functions/Operators</w:t>
      </w:r>
    </w:p>
    <w:p w:rsidR="00937D00" w:rsidRDefault="00937D00">
      <w:pPr>
        <w:pStyle w:val="ListeMaddemi"/>
        <w:rPr>
          <w:lang w:val="en-US"/>
        </w:rPr>
      </w:pPr>
      <w:r>
        <w:rPr>
          <w:lang w:val="en-US" w:bidi="tr-TR"/>
        </w:rPr>
        <w:t xml:space="preserve">(public) Vertex operator+: Adds x, y, z values of </w:t>
      </w:r>
      <w:r w:rsidR="002E5E01">
        <w:rPr>
          <w:lang w:val="en-US" w:bidi="tr-TR"/>
        </w:rPr>
        <w:t>two vertices and returns a new vertex</w:t>
      </w:r>
    </w:p>
    <w:p w:rsidR="006270A9" w:rsidRDefault="00937D00" w:rsidP="00937D00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>const Vertex &amp;vertex: Input vertex</w:t>
      </w:r>
    </w:p>
    <w:p w:rsidR="00937D00" w:rsidRDefault="00937D00" w:rsidP="00937D00">
      <w:pPr>
        <w:pStyle w:val="ListeMaddemi"/>
        <w:rPr>
          <w:lang w:val="en-US"/>
        </w:rPr>
      </w:pPr>
      <w:r>
        <w:rPr>
          <w:lang w:val="en-US" w:bidi="tr-TR"/>
        </w:rPr>
        <w:t xml:space="preserve">(public) Vertex operator-: Subtracts x, y, z values </w:t>
      </w:r>
      <w:r w:rsidR="002E5E01">
        <w:rPr>
          <w:lang w:val="en-US" w:bidi="tr-TR"/>
        </w:rPr>
        <w:t>of two vertices and returns a new vertex</w:t>
      </w:r>
    </w:p>
    <w:p w:rsidR="00937D00" w:rsidRPr="00937D00" w:rsidRDefault="00937D00" w:rsidP="00937D00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>const Vertex &amp;vertex: Input vertex</w:t>
      </w:r>
    </w:p>
    <w:p w:rsidR="00937D00" w:rsidRDefault="00937D00" w:rsidP="00937D00">
      <w:pPr>
        <w:pStyle w:val="ListeMaddemi"/>
        <w:rPr>
          <w:lang w:val="en-US"/>
        </w:rPr>
      </w:pPr>
      <w:r>
        <w:rPr>
          <w:lang w:val="en-US" w:bidi="tr-TR"/>
        </w:rPr>
        <w:t>(public) Vertex operator*: Multiplies x, y, z values of the vertex with a constant</w:t>
      </w:r>
      <w:r w:rsidR="002E5E01" w:rsidRPr="002E5E01">
        <w:rPr>
          <w:lang w:val="en-US" w:bidi="tr-TR"/>
        </w:rPr>
        <w:t xml:space="preserve"> </w:t>
      </w:r>
      <w:r w:rsidR="002E5E01">
        <w:rPr>
          <w:lang w:val="en-US" w:bidi="tr-TR"/>
        </w:rPr>
        <w:t>and returns a new vertex</w:t>
      </w:r>
    </w:p>
    <w:p w:rsidR="00937D00" w:rsidRPr="00937D00" w:rsidRDefault="00937D00" w:rsidP="00937D00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>const float value: Constant multiplication factor</w:t>
      </w:r>
    </w:p>
    <w:p w:rsidR="00937D00" w:rsidRDefault="00937D00" w:rsidP="00937D00">
      <w:pPr>
        <w:pStyle w:val="ListeMaddemi"/>
        <w:rPr>
          <w:lang w:val="en-US"/>
        </w:rPr>
      </w:pPr>
      <w:r>
        <w:rPr>
          <w:lang w:val="en-US" w:bidi="tr-TR"/>
        </w:rPr>
        <w:t xml:space="preserve">(public) Vertex operator*: Multiplies x, y, z values </w:t>
      </w:r>
      <w:r w:rsidR="002E5E01">
        <w:rPr>
          <w:lang w:val="en-US" w:bidi="tr-TR"/>
        </w:rPr>
        <w:t>of two vertices and returns a new vertex</w:t>
      </w:r>
    </w:p>
    <w:p w:rsidR="00937D00" w:rsidRPr="00937D00" w:rsidRDefault="00937D00" w:rsidP="00937D00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>const Vertex &amp;vertex: Input vertex</w:t>
      </w:r>
    </w:p>
    <w:p w:rsidR="00937D00" w:rsidRDefault="00937D00" w:rsidP="00937D00">
      <w:pPr>
        <w:pStyle w:val="ListeMaddemi"/>
        <w:rPr>
          <w:lang w:val="en-US"/>
        </w:rPr>
      </w:pPr>
      <w:r>
        <w:rPr>
          <w:lang w:val="en-US" w:bidi="tr-TR"/>
        </w:rPr>
        <w:t>(public) Vertex operator/: Divides x, y, z values of the vertex by a constant</w:t>
      </w:r>
      <w:r w:rsidR="002E5E01" w:rsidRPr="002E5E01">
        <w:rPr>
          <w:lang w:val="en-US" w:bidi="tr-TR"/>
        </w:rPr>
        <w:t xml:space="preserve"> </w:t>
      </w:r>
      <w:r w:rsidR="002E5E01">
        <w:rPr>
          <w:lang w:val="en-US" w:bidi="tr-TR"/>
        </w:rPr>
        <w:t>and returns a new vertex</w:t>
      </w:r>
    </w:p>
    <w:p w:rsidR="00937D00" w:rsidRPr="00937D00" w:rsidRDefault="00937D00" w:rsidP="00937D00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>const Vertex &amp;vertex: Input vertex</w:t>
      </w:r>
    </w:p>
    <w:p w:rsidR="002E5E01" w:rsidRDefault="002E5E01" w:rsidP="002E5E01">
      <w:pPr>
        <w:pStyle w:val="ListeMaddemi"/>
        <w:rPr>
          <w:lang w:val="en-US"/>
        </w:rPr>
      </w:pPr>
      <w:r>
        <w:rPr>
          <w:lang w:val="en-US" w:bidi="tr-TR"/>
        </w:rPr>
        <w:t>(public) Vertex operator+=: Adds x, y, z values of an input vertex to the vertex</w:t>
      </w:r>
    </w:p>
    <w:p w:rsidR="002E5E01" w:rsidRDefault="002E5E01" w:rsidP="002E5E01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>const Vertex &amp;vertex: Input vertex</w:t>
      </w:r>
    </w:p>
    <w:p w:rsidR="002E5E01" w:rsidRDefault="002E5E01" w:rsidP="002E5E01">
      <w:pPr>
        <w:pStyle w:val="ListeMaddemi"/>
        <w:rPr>
          <w:lang w:val="en-US"/>
        </w:rPr>
      </w:pPr>
      <w:r>
        <w:rPr>
          <w:lang w:val="en-US" w:bidi="tr-TR"/>
        </w:rPr>
        <w:lastRenderedPageBreak/>
        <w:t>(public) Vertex operator-=: Subtracts x, y, z values of an input vertex from the vertex</w:t>
      </w:r>
    </w:p>
    <w:p w:rsidR="002E5E01" w:rsidRPr="00937D00" w:rsidRDefault="002E5E01" w:rsidP="002E5E01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>const Vertex &amp;vertex: Input vertex</w:t>
      </w:r>
    </w:p>
    <w:p w:rsidR="002E5E01" w:rsidRDefault="002E5E01" w:rsidP="002E5E01">
      <w:pPr>
        <w:pStyle w:val="ListeMaddemi"/>
        <w:rPr>
          <w:lang w:val="en-US"/>
        </w:rPr>
      </w:pPr>
      <w:r>
        <w:rPr>
          <w:lang w:val="en-US" w:bidi="tr-TR"/>
        </w:rPr>
        <w:t>(public) Vertex operator*=: Multiplies x, y, z values of the vertex</w:t>
      </w:r>
    </w:p>
    <w:p w:rsidR="002E5E01" w:rsidRPr="00937D00" w:rsidRDefault="002E5E01" w:rsidP="002E5E01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>const float value: Constant multiplication factor</w:t>
      </w:r>
    </w:p>
    <w:p w:rsidR="002E5E01" w:rsidRDefault="002E5E01" w:rsidP="002E5E01">
      <w:pPr>
        <w:pStyle w:val="ListeMaddemi"/>
        <w:rPr>
          <w:lang w:val="en-US"/>
        </w:rPr>
      </w:pPr>
      <w:r>
        <w:rPr>
          <w:lang w:val="en-US" w:bidi="tr-TR"/>
        </w:rPr>
        <w:t>(public) Vertex operator*=: Multiplies x, y, z values of an input vertex with the vertex</w:t>
      </w:r>
    </w:p>
    <w:p w:rsidR="002E5E01" w:rsidRPr="00937D00" w:rsidRDefault="002E5E01" w:rsidP="002E5E01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>const Vertex &amp;vertex: Input vertex</w:t>
      </w:r>
    </w:p>
    <w:p w:rsidR="002E5E01" w:rsidRDefault="002E5E01" w:rsidP="002E5E01">
      <w:pPr>
        <w:pStyle w:val="ListeMaddemi"/>
        <w:rPr>
          <w:lang w:val="en-US"/>
        </w:rPr>
      </w:pPr>
      <w:r>
        <w:rPr>
          <w:lang w:val="en-US" w:bidi="tr-TR"/>
        </w:rPr>
        <w:t>(public) Vertex operator/=: Divides x, y, z values of the vertex</w:t>
      </w:r>
    </w:p>
    <w:p w:rsidR="002E5E01" w:rsidRPr="00937D00" w:rsidRDefault="002E5E01" w:rsidP="002E5E01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>const Vertex &amp;vertex: Input vertex</w:t>
      </w:r>
    </w:p>
    <w:p w:rsidR="00D760BA" w:rsidRPr="00937D00" w:rsidRDefault="00937D00">
      <w:pPr>
        <w:pStyle w:val="Balk1"/>
        <w:rPr>
          <w:lang w:val="en-US"/>
        </w:rPr>
      </w:pPr>
      <w:r>
        <w:rPr>
          <w:lang w:val="en-US"/>
        </w:rPr>
        <w:t>Edge</w:t>
      </w:r>
    </w:p>
    <w:p w:rsidR="00937D00" w:rsidRDefault="00937D00" w:rsidP="00937D00">
      <w:pPr>
        <w:rPr>
          <w:lang w:val="en-US"/>
        </w:rPr>
      </w:pPr>
      <w:r w:rsidRPr="00937D00">
        <w:rPr>
          <w:lang w:val="en-US"/>
        </w:rPr>
        <w:t>In progress…</w:t>
      </w:r>
    </w:p>
    <w:p w:rsidR="007866C6" w:rsidRPr="00937D00" w:rsidRDefault="007866C6" w:rsidP="007866C6">
      <w:pPr>
        <w:pStyle w:val="Balk1"/>
        <w:rPr>
          <w:lang w:val="en-US"/>
        </w:rPr>
      </w:pPr>
      <w:r>
        <w:rPr>
          <w:lang w:val="en-US"/>
        </w:rPr>
        <w:t>Triangle</w:t>
      </w:r>
    </w:p>
    <w:p w:rsidR="007866C6" w:rsidRPr="00937D00" w:rsidRDefault="007866C6" w:rsidP="007866C6">
      <w:pPr>
        <w:rPr>
          <w:lang w:val="en-US"/>
        </w:rPr>
      </w:pPr>
      <w:r w:rsidRPr="00937D00">
        <w:rPr>
          <w:lang w:val="en-US"/>
        </w:rPr>
        <w:t>In progress…</w:t>
      </w:r>
    </w:p>
    <w:p w:rsidR="007866C6" w:rsidRPr="00937D00" w:rsidRDefault="007866C6" w:rsidP="007866C6">
      <w:pPr>
        <w:pStyle w:val="Balk1"/>
        <w:rPr>
          <w:lang w:val="en-US"/>
        </w:rPr>
      </w:pPr>
      <w:r>
        <w:rPr>
          <w:lang w:val="en-US"/>
        </w:rPr>
        <w:t>Quadrilateral</w:t>
      </w:r>
    </w:p>
    <w:p w:rsidR="007866C6" w:rsidRPr="00937D00" w:rsidRDefault="007866C6" w:rsidP="00937D00">
      <w:pPr>
        <w:rPr>
          <w:lang w:val="en-US"/>
        </w:rPr>
      </w:pPr>
      <w:r w:rsidRPr="00937D00">
        <w:rPr>
          <w:lang w:val="en-US"/>
        </w:rPr>
        <w:t>In progress…</w:t>
      </w:r>
    </w:p>
    <w:p w:rsidR="006270A9" w:rsidRPr="00937D00" w:rsidRDefault="000D3457">
      <w:pPr>
        <w:pStyle w:val="Balk1"/>
        <w:rPr>
          <w:lang w:val="en-US"/>
        </w:rPr>
      </w:pPr>
      <w:proofErr w:type="spellStart"/>
      <w:r>
        <w:rPr>
          <w:lang w:val="en-US"/>
        </w:rPr>
        <w:t>MeshReader</w:t>
      </w:r>
      <w:proofErr w:type="spellEnd"/>
    </w:p>
    <w:p w:rsidR="000D3457" w:rsidRPr="00937D00" w:rsidRDefault="000D3457" w:rsidP="000D3457">
      <w:pPr>
        <w:pStyle w:val="Balk2"/>
        <w:rPr>
          <w:lang w:val="en-US"/>
        </w:rPr>
      </w:pPr>
      <w:r>
        <w:rPr>
          <w:lang w:val="en-US"/>
        </w:rPr>
        <w:t>Members</w:t>
      </w:r>
    </w:p>
    <w:p w:rsidR="000D3457" w:rsidRDefault="000D3457" w:rsidP="000D3457">
      <w:pPr>
        <w:pStyle w:val="ListeMaddemi"/>
        <w:rPr>
          <w:lang w:val="en-US"/>
        </w:rPr>
      </w:pPr>
      <w:r>
        <w:rPr>
          <w:lang w:val="en-US" w:bidi="tr-TR"/>
        </w:rPr>
        <w:t xml:space="preserve">static </w:t>
      </w:r>
      <w:proofErr w:type="spellStart"/>
      <w:r>
        <w:rPr>
          <w:lang w:val="en-US" w:bidi="tr-TR"/>
        </w:rPr>
        <w:t>MeshReader</w:t>
      </w:r>
      <w:proofErr w:type="spellEnd"/>
      <w:r>
        <w:rPr>
          <w:lang w:val="en-US" w:bidi="tr-TR"/>
        </w:rPr>
        <w:t>* instance: Singleton instance of the class</w:t>
      </w:r>
    </w:p>
    <w:p w:rsidR="00F11398" w:rsidRDefault="00F11398" w:rsidP="00F11398">
      <w:pPr>
        <w:pStyle w:val="Balk2"/>
        <w:rPr>
          <w:lang w:val="en-US"/>
        </w:rPr>
      </w:pPr>
      <w:r>
        <w:rPr>
          <w:lang w:val="en-US"/>
        </w:rPr>
        <w:t>Constructors/Destructors</w:t>
      </w:r>
    </w:p>
    <w:p w:rsidR="00F11398" w:rsidRDefault="00F11398" w:rsidP="00F11398">
      <w:pPr>
        <w:pStyle w:val="ListeMaddemi"/>
        <w:rPr>
          <w:lang w:val="en-US"/>
        </w:rPr>
      </w:pPr>
      <w:r>
        <w:rPr>
          <w:lang w:val="en-US" w:bidi="tr-TR"/>
        </w:rPr>
        <w:t xml:space="preserve">(private) </w:t>
      </w:r>
      <w:proofErr w:type="spellStart"/>
      <w:r>
        <w:rPr>
          <w:lang w:val="en-US" w:bidi="tr-TR"/>
        </w:rPr>
        <w:t>MeshReader</w:t>
      </w:r>
      <w:proofErr w:type="spellEnd"/>
    </w:p>
    <w:p w:rsidR="00F11398" w:rsidRPr="00F11398" w:rsidRDefault="00F11398" w:rsidP="00F11398">
      <w:pPr>
        <w:pStyle w:val="ListeMaddemi"/>
        <w:rPr>
          <w:lang w:val="en-US"/>
        </w:rPr>
      </w:pPr>
      <w:r>
        <w:rPr>
          <w:lang w:val="en-US" w:bidi="tr-TR"/>
        </w:rPr>
        <w:t>(private) ~</w:t>
      </w:r>
      <w:proofErr w:type="spellStart"/>
      <w:r>
        <w:rPr>
          <w:lang w:val="en-US" w:bidi="tr-TR"/>
        </w:rPr>
        <w:t>MeshReader</w:t>
      </w:r>
      <w:proofErr w:type="spellEnd"/>
    </w:p>
    <w:p w:rsidR="000D3457" w:rsidRPr="00937D00" w:rsidRDefault="000D3457" w:rsidP="000D3457">
      <w:pPr>
        <w:pStyle w:val="Balk2"/>
        <w:rPr>
          <w:lang w:val="en-US"/>
        </w:rPr>
      </w:pPr>
      <w:r>
        <w:rPr>
          <w:lang w:val="en-US"/>
        </w:rPr>
        <w:t>Functions/Operators</w:t>
      </w:r>
    </w:p>
    <w:p w:rsidR="000D3457" w:rsidRDefault="000D3457" w:rsidP="001E6330">
      <w:pPr>
        <w:pStyle w:val="ListeMaddemi"/>
        <w:rPr>
          <w:lang w:val="en-US"/>
        </w:rPr>
      </w:pPr>
      <w:r>
        <w:rPr>
          <w:lang w:val="en-US" w:bidi="tr-TR"/>
        </w:rPr>
        <w:t xml:space="preserve">(public) static </w:t>
      </w:r>
      <w:proofErr w:type="spellStart"/>
      <w:r>
        <w:rPr>
          <w:lang w:val="en-US" w:bidi="tr-TR"/>
        </w:rPr>
        <w:t>MeshReader</w:t>
      </w:r>
      <w:proofErr w:type="spellEnd"/>
      <w:r>
        <w:rPr>
          <w:lang w:val="en-US" w:bidi="tr-TR"/>
        </w:rPr>
        <w:t xml:space="preserve">* </w:t>
      </w:r>
      <w:proofErr w:type="spellStart"/>
      <w:r>
        <w:rPr>
          <w:lang w:val="en-US" w:bidi="tr-TR"/>
        </w:rPr>
        <w:t>getInstance</w:t>
      </w:r>
      <w:proofErr w:type="spellEnd"/>
      <w:r>
        <w:rPr>
          <w:lang w:val="en-US" w:bidi="tr-TR"/>
        </w:rPr>
        <w:t>: Returns the singleton instance of the class</w:t>
      </w:r>
    </w:p>
    <w:p w:rsidR="000D3457" w:rsidRDefault="000D3457" w:rsidP="000D3457">
      <w:pPr>
        <w:pStyle w:val="ListeMaddemi"/>
        <w:rPr>
          <w:lang w:val="en-US"/>
        </w:rPr>
      </w:pPr>
      <w:r>
        <w:rPr>
          <w:lang w:val="en-US" w:bidi="tr-TR"/>
        </w:rPr>
        <w:t xml:space="preserve">(public) </w:t>
      </w:r>
      <w:proofErr w:type="spellStart"/>
      <w:r w:rsidR="001E6330">
        <w:rPr>
          <w:lang w:val="en-US" w:bidi="tr-TR"/>
        </w:rPr>
        <w:t>TriangleMesh</w:t>
      </w:r>
      <w:proofErr w:type="spellEnd"/>
      <w:r w:rsidR="001E6330">
        <w:rPr>
          <w:lang w:val="en-US" w:bidi="tr-TR"/>
        </w:rPr>
        <w:t xml:space="preserve"> </w:t>
      </w:r>
      <w:proofErr w:type="spellStart"/>
      <w:r w:rsidR="001E6330">
        <w:rPr>
          <w:lang w:val="en-US" w:bidi="tr-TR"/>
        </w:rPr>
        <w:t>readTriangularMesh</w:t>
      </w:r>
      <w:proofErr w:type="spellEnd"/>
      <w:r>
        <w:rPr>
          <w:lang w:val="en-US" w:bidi="tr-TR"/>
        </w:rPr>
        <w:t xml:space="preserve">: </w:t>
      </w:r>
      <w:r w:rsidR="00FF14D5">
        <w:rPr>
          <w:lang w:val="en-US" w:bidi="tr-TR"/>
        </w:rPr>
        <w:t>Reads a triangle mesh .off file with the given file path</w:t>
      </w:r>
    </w:p>
    <w:p w:rsidR="000D3457" w:rsidRDefault="00FF14D5" w:rsidP="000D3457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 xml:space="preserve">string </w:t>
      </w:r>
      <w:proofErr w:type="spellStart"/>
      <w:r>
        <w:rPr>
          <w:lang w:val="en-US" w:bidi="tr-TR"/>
        </w:rPr>
        <w:t>filepath</w:t>
      </w:r>
      <w:proofErr w:type="spellEnd"/>
      <w:r>
        <w:rPr>
          <w:lang w:val="en-US" w:bidi="tr-TR"/>
        </w:rPr>
        <w:t>: File path of the mesh</w:t>
      </w:r>
    </w:p>
    <w:p w:rsidR="00FF14D5" w:rsidRDefault="00FF14D5" w:rsidP="00FF14D5">
      <w:pPr>
        <w:pStyle w:val="ListeMaddemi"/>
        <w:rPr>
          <w:lang w:val="en-US"/>
        </w:rPr>
      </w:pPr>
      <w:r>
        <w:rPr>
          <w:lang w:val="en-US" w:bidi="tr-TR"/>
        </w:rPr>
        <w:t xml:space="preserve">(public) </w:t>
      </w:r>
      <w:proofErr w:type="spellStart"/>
      <w:r>
        <w:rPr>
          <w:lang w:val="en-US" w:bidi="tr-TR"/>
        </w:rPr>
        <w:t>QuadrilateralMesh</w:t>
      </w:r>
      <w:proofErr w:type="spellEnd"/>
      <w:r>
        <w:rPr>
          <w:lang w:val="en-US" w:bidi="tr-TR"/>
        </w:rPr>
        <w:t xml:space="preserve"> </w:t>
      </w:r>
      <w:proofErr w:type="spellStart"/>
      <w:r>
        <w:rPr>
          <w:lang w:val="en-US" w:bidi="tr-TR"/>
        </w:rPr>
        <w:t>readQuadrilateralMesh</w:t>
      </w:r>
      <w:proofErr w:type="spellEnd"/>
      <w:r>
        <w:rPr>
          <w:lang w:val="en-US" w:bidi="tr-TR"/>
        </w:rPr>
        <w:t>: Reads a quadrilateral mesh .off file with the given file path</w:t>
      </w:r>
    </w:p>
    <w:p w:rsidR="00FF14D5" w:rsidRPr="00FF14D5" w:rsidRDefault="00FF14D5" w:rsidP="00FF14D5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 xml:space="preserve">string </w:t>
      </w:r>
      <w:proofErr w:type="spellStart"/>
      <w:r>
        <w:rPr>
          <w:lang w:val="en-US" w:bidi="tr-TR"/>
        </w:rPr>
        <w:t>filepath</w:t>
      </w:r>
      <w:proofErr w:type="spellEnd"/>
      <w:r>
        <w:rPr>
          <w:lang w:val="en-US" w:bidi="tr-TR"/>
        </w:rPr>
        <w:t>: File path of the mesh</w:t>
      </w:r>
    </w:p>
    <w:p w:rsidR="004F0032" w:rsidRPr="00937D00" w:rsidRDefault="004F0032" w:rsidP="004F0032">
      <w:pPr>
        <w:pStyle w:val="Balk1"/>
        <w:rPr>
          <w:lang w:val="en-US"/>
        </w:rPr>
      </w:pPr>
      <w:proofErr w:type="spellStart"/>
      <w:r>
        <w:rPr>
          <w:lang w:val="en-US"/>
        </w:rPr>
        <w:t>GeometricFunctions</w:t>
      </w:r>
      <w:proofErr w:type="spellEnd"/>
    </w:p>
    <w:p w:rsidR="004F0032" w:rsidRDefault="004F0032" w:rsidP="004F0032">
      <w:pPr>
        <w:pStyle w:val="Balk2"/>
        <w:rPr>
          <w:lang w:val="en-US"/>
        </w:rPr>
      </w:pPr>
      <w:r>
        <w:rPr>
          <w:lang w:val="en-US"/>
        </w:rPr>
        <w:t>Members</w:t>
      </w:r>
    </w:p>
    <w:p w:rsidR="004F0032" w:rsidRDefault="004F0032" w:rsidP="004F0032">
      <w:pPr>
        <w:rPr>
          <w:lang w:val="en-US"/>
        </w:rPr>
      </w:pPr>
      <w:r>
        <w:rPr>
          <w:lang w:val="en-US"/>
        </w:rPr>
        <w:t>None</w:t>
      </w:r>
    </w:p>
    <w:p w:rsidR="003141D6" w:rsidRDefault="003141D6" w:rsidP="003141D6">
      <w:pPr>
        <w:pStyle w:val="Balk2"/>
        <w:rPr>
          <w:lang w:val="en-US"/>
        </w:rPr>
      </w:pPr>
      <w:r>
        <w:rPr>
          <w:lang w:val="en-US"/>
        </w:rPr>
        <w:t>Constructors/Destructors</w:t>
      </w:r>
    </w:p>
    <w:p w:rsidR="003141D6" w:rsidRPr="004F0032" w:rsidRDefault="003141D6" w:rsidP="004F0032">
      <w:pPr>
        <w:rPr>
          <w:lang w:val="en-US"/>
        </w:rPr>
      </w:pPr>
      <w:r>
        <w:rPr>
          <w:lang w:val="en-US"/>
        </w:rPr>
        <w:t>None</w:t>
      </w:r>
    </w:p>
    <w:p w:rsidR="004F0032" w:rsidRPr="00937D00" w:rsidRDefault="004F0032" w:rsidP="004F0032">
      <w:pPr>
        <w:pStyle w:val="Balk2"/>
        <w:rPr>
          <w:lang w:val="en-US"/>
        </w:rPr>
      </w:pPr>
      <w:r>
        <w:rPr>
          <w:lang w:val="en-US"/>
        </w:rPr>
        <w:t>Functions/Operators</w:t>
      </w:r>
    </w:p>
    <w:p w:rsidR="004F0032" w:rsidRDefault="004F0032" w:rsidP="004F0032">
      <w:pPr>
        <w:pStyle w:val="ListeMaddemi"/>
        <w:rPr>
          <w:lang w:val="en-US"/>
        </w:rPr>
      </w:pPr>
      <w:r>
        <w:rPr>
          <w:lang w:val="en-US" w:bidi="tr-TR"/>
        </w:rPr>
        <w:t xml:space="preserve">(public) const static double </w:t>
      </w:r>
      <w:proofErr w:type="spellStart"/>
      <w:r>
        <w:rPr>
          <w:lang w:val="en-US" w:bidi="tr-TR"/>
        </w:rPr>
        <w:t>dotProduct</w:t>
      </w:r>
      <w:proofErr w:type="spellEnd"/>
      <w:r>
        <w:rPr>
          <w:lang w:val="en-US" w:bidi="tr-TR"/>
        </w:rPr>
        <w:t>: Calculates the dot product of two vectors</w:t>
      </w:r>
    </w:p>
    <w:p w:rsidR="004F0032" w:rsidRDefault="004F0032" w:rsidP="004F0032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>const Ve</w:t>
      </w:r>
      <w:r w:rsidR="00F648CE">
        <w:rPr>
          <w:lang w:val="en-US" w:bidi="tr-TR"/>
        </w:rPr>
        <w:t>ctor</w:t>
      </w:r>
      <w:r>
        <w:rPr>
          <w:lang w:val="en-US" w:bidi="tr-TR"/>
        </w:rPr>
        <w:t xml:space="preserve"> &amp;</w:t>
      </w:r>
      <w:r w:rsidR="00F648CE">
        <w:rPr>
          <w:lang w:val="en-US" w:bidi="tr-TR"/>
        </w:rPr>
        <w:t>a</w:t>
      </w:r>
      <w:r>
        <w:rPr>
          <w:lang w:val="en-US" w:bidi="tr-TR"/>
        </w:rPr>
        <w:t xml:space="preserve">: </w:t>
      </w:r>
      <w:r w:rsidR="00F648CE">
        <w:rPr>
          <w:lang w:val="en-US" w:bidi="tr-TR"/>
        </w:rPr>
        <w:t>First vector</w:t>
      </w:r>
    </w:p>
    <w:p w:rsidR="001B29CF" w:rsidRDefault="002E5EDF" w:rsidP="00A50A05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>const Vector &amp;b: Second vector</w:t>
      </w:r>
    </w:p>
    <w:p w:rsidR="00932963" w:rsidRDefault="00932963" w:rsidP="00932963">
      <w:pPr>
        <w:pStyle w:val="ListeMaddemi"/>
        <w:rPr>
          <w:lang w:val="en-US"/>
        </w:rPr>
      </w:pPr>
      <w:r>
        <w:rPr>
          <w:lang w:val="en-US" w:bidi="tr-TR"/>
        </w:rPr>
        <w:t xml:space="preserve">(public) const static double </w:t>
      </w:r>
      <w:proofErr w:type="spellStart"/>
      <w:r>
        <w:rPr>
          <w:lang w:val="en-US" w:bidi="tr-TR"/>
        </w:rPr>
        <w:t>crossProduct</w:t>
      </w:r>
      <w:proofErr w:type="spellEnd"/>
      <w:r>
        <w:rPr>
          <w:lang w:val="en-US" w:bidi="tr-TR"/>
        </w:rPr>
        <w:t>: Calculates the cross product of two vectors</w:t>
      </w:r>
    </w:p>
    <w:p w:rsidR="00932963" w:rsidRDefault="00932963" w:rsidP="00932963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>const Vector &amp;a: First vector</w:t>
      </w:r>
    </w:p>
    <w:p w:rsidR="00932963" w:rsidRDefault="00932963" w:rsidP="00932963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lastRenderedPageBreak/>
        <w:t>const Vector &amp;b: Second vector</w:t>
      </w:r>
    </w:p>
    <w:p w:rsidR="0085189A" w:rsidRDefault="0085189A" w:rsidP="0085189A">
      <w:pPr>
        <w:pStyle w:val="ListeMaddemi"/>
        <w:rPr>
          <w:lang w:val="en-US"/>
        </w:rPr>
      </w:pPr>
      <w:r>
        <w:rPr>
          <w:lang w:val="en-US" w:bidi="tr-TR"/>
        </w:rPr>
        <w:t xml:space="preserve">(public) const static Vertex </w:t>
      </w:r>
      <w:proofErr w:type="spellStart"/>
      <w:r>
        <w:rPr>
          <w:lang w:val="en-US" w:bidi="tr-TR"/>
        </w:rPr>
        <w:t>findIntersection</w:t>
      </w:r>
      <w:proofErr w:type="spellEnd"/>
      <w:r>
        <w:rPr>
          <w:lang w:val="en-US" w:bidi="tr-TR"/>
        </w:rPr>
        <w:t xml:space="preserve">: </w:t>
      </w:r>
      <w:r w:rsidRPr="0085189A">
        <w:rPr>
          <w:lang w:val="en-US" w:bidi="tr-TR"/>
        </w:rPr>
        <w:t>Finds the intersection point of two line segments</w:t>
      </w:r>
    </w:p>
    <w:p w:rsidR="0085189A" w:rsidRDefault="0085189A" w:rsidP="0085189A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>const Edge &amp;a: First line segment</w:t>
      </w:r>
    </w:p>
    <w:p w:rsidR="0085189A" w:rsidRDefault="0085189A" w:rsidP="0085189A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>const Edge &amp;b: Second line segment</w:t>
      </w:r>
    </w:p>
    <w:p w:rsidR="0057139C" w:rsidRDefault="0057139C" w:rsidP="0057139C">
      <w:pPr>
        <w:pStyle w:val="ListeMaddemi"/>
        <w:rPr>
          <w:lang w:val="en-US"/>
        </w:rPr>
      </w:pPr>
      <w:r>
        <w:rPr>
          <w:lang w:val="en-US" w:bidi="tr-TR"/>
        </w:rPr>
        <w:t xml:space="preserve">(public) const static Normal </w:t>
      </w:r>
      <w:proofErr w:type="spellStart"/>
      <w:r w:rsidRPr="0057139C">
        <w:rPr>
          <w:lang w:val="en-US" w:bidi="tr-TR"/>
        </w:rPr>
        <w:t>findNormal</w:t>
      </w:r>
      <w:proofErr w:type="spellEnd"/>
      <w:r>
        <w:rPr>
          <w:lang w:val="en-US" w:bidi="tr-TR"/>
        </w:rPr>
        <w:t xml:space="preserve">: </w:t>
      </w:r>
      <w:r w:rsidRPr="0057139C">
        <w:rPr>
          <w:lang w:val="en-US" w:bidi="tr-TR"/>
        </w:rPr>
        <w:t>Calculates the normal vector of two vectors using the cross product</w:t>
      </w:r>
    </w:p>
    <w:p w:rsidR="0057139C" w:rsidRDefault="0057139C" w:rsidP="0057139C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>const Vector &amp;a: First vector</w:t>
      </w:r>
    </w:p>
    <w:p w:rsidR="0057139C" w:rsidRDefault="0057139C" w:rsidP="0057139C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>const Vector &amp;b: Second vector</w:t>
      </w:r>
    </w:p>
    <w:p w:rsidR="0057139C" w:rsidRDefault="0057139C" w:rsidP="0057139C">
      <w:pPr>
        <w:pStyle w:val="ListeMaddemi"/>
        <w:rPr>
          <w:lang w:val="en-US"/>
        </w:rPr>
      </w:pPr>
      <w:r>
        <w:rPr>
          <w:lang w:val="en-US" w:bidi="tr-TR"/>
        </w:rPr>
        <w:t xml:space="preserve">(public) const static Angle </w:t>
      </w:r>
      <w:proofErr w:type="spellStart"/>
      <w:r w:rsidRPr="0057139C">
        <w:rPr>
          <w:lang w:val="en-US" w:bidi="tr-TR"/>
        </w:rPr>
        <w:t>calculateAngle</w:t>
      </w:r>
      <w:proofErr w:type="spellEnd"/>
      <w:r>
        <w:rPr>
          <w:lang w:val="en-US" w:bidi="tr-TR"/>
        </w:rPr>
        <w:t xml:space="preserve">: </w:t>
      </w:r>
      <w:r w:rsidRPr="0057139C">
        <w:rPr>
          <w:lang w:val="en-US" w:bidi="tr-TR"/>
        </w:rPr>
        <w:t>Calculates the angle between two vectors</w:t>
      </w:r>
    </w:p>
    <w:p w:rsidR="0057139C" w:rsidRDefault="0057139C" w:rsidP="0057139C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>const Vector &amp;a: First vector</w:t>
      </w:r>
    </w:p>
    <w:p w:rsidR="0057139C" w:rsidRDefault="0057139C" w:rsidP="0057139C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>const Vector &amp;b: Second vector</w:t>
      </w:r>
    </w:p>
    <w:p w:rsidR="0057139C" w:rsidRDefault="0057139C" w:rsidP="0057139C">
      <w:pPr>
        <w:pStyle w:val="ListeMaddemi"/>
        <w:rPr>
          <w:lang w:val="en-US"/>
        </w:rPr>
      </w:pPr>
      <w:r>
        <w:rPr>
          <w:lang w:val="en-US" w:bidi="tr-TR"/>
        </w:rPr>
        <w:t xml:space="preserve">(public) const static Angle </w:t>
      </w:r>
      <w:proofErr w:type="spellStart"/>
      <w:r w:rsidRPr="0057139C">
        <w:rPr>
          <w:lang w:val="en-US" w:bidi="tr-TR"/>
        </w:rPr>
        <w:t>calculateAngle</w:t>
      </w:r>
      <w:proofErr w:type="spellEnd"/>
      <w:r>
        <w:rPr>
          <w:lang w:val="en-US" w:bidi="tr-TR"/>
        </w:rPr>
        <w:t xml:space="preserve">: </w:t>
      </w:r>
      <w:r w:rsidRPr="0057139C">
        <w:rPr>
          <w:lang w:val="en-US" w:bidi="tr-TR"/>
        </w:rPr>
        <w:t>Convert</w:t>
      </w:r>
      <w:r w:rsidR="00B77B12">
        <w:rPr>
          <w:lang w:val="en-US" w:bidi="tr-TR"/>
        </w:rPr>
        <w:t>s</w:t>
      </w:r>
      <w:r w:rsidRPr="0057139C">
        <w:rPr>
          <w:lang w:val="en-US" w:bidi="tr-TR"/>
        </w:rPr>
        <w:t xml:space="preserve"> degrees to radians</w:t>
      </w:r>
    </w:p>
    <w:p w:rsidR="0057139C" w:rsidRDefault="0057139C" w:rsidP="0057139C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 xml:space="preserve">const Angle </w:t>
      </w:r>
      <w:proofErr w:type="spellStart"/>
      <w:r>
        <w:rPr>
          <w:lang w:val="en-US" w:bidi="tr-TR"/>
        </w:rPr>
        <w:t>angle</w:t>
      </w:r>
      <w:proofErr w:type="spellEnd"/>
      <w:r>
        <w:rPr>
          <w:lang w:val="en-US" w:bidi="tr-TR"/>
        </w:rPr>
        <w:t>: Angle in degrees</w:t>
      </w:r>
    </w:p>
    <w:p w:rsidR="0057139C" w:rsidRDefault="0057139C" w:rsidP="0057139C">
      <w:pPr>
        <w:pStyle w:val="ListeMaddemi"/>
        <w:rPr>
          <w:lang w:val="en-US"/>
        </w:rPr>
      </w:pPr>
      <w:r>
        <w:rPr>
          <w:lang w:val="en-US" w:bidi="tr-TR"/>
        </w:rPr>
        <w:t xml:space="preserve">(public) const static Angle </w:t>
      </w:r>
      <w:proofErr w:type="spellStart"/>
      <w:r w:rsidRPr="0057139C">
        <w:rPr>
          <w:lang w:val="en-US" w:bidi="tr-TR"/>
        </w:rPr>
        <w:t>calculateAngle</w:t>
      </w:r>
      <w:proofErr w:type="spellEnd"/>
      <w:r>
        <w:rPr>
          <w:lang w:val="en-US" w:bidi="tr-TR"/>
        </w:rPr>
        <w:t xml:space="preserve">: </w:t>
      </w:r>
      <w:r w:rsidRPr="0057139C">
        <w:rPr>
          <w:lang w:val="en-US" w:bidi="tr-TR"/>
        </w:rPr>
        <w:t>Convert</w:t>
      </w:r>
      <w:r w:rsidR="00B77B12">
        <w:rPr>
          <w:lang w:val="en-US" w:bidi="tr-TR"/>
        </w:rPr>
        <w:t>s</w:t>
      </w:r>
      <w:r w:rsidRPr="0057139C">
        <w:rPr>
          <w:lang w:val="en-US" w:bidi="tr-TR"/>
        </w:rPr>
        <w:t xml:space="preserve"> radians to degrees</w:t>
      </w:r>
    </w:p>
    <w:p w:rsidR="0057139C" w:rsidRDefault="0057139C" w:rsidP="0057139C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 xml:space="preserve">const Angle </w:t>
      </w:r>
      <w:proofErr w:type="spellStart"/>
      <w:r>
        <w:rPr>
          <w:lang w:val="en-US" w:bidi="tr-TR"/>
        </w:rPr>
        <w:t>angle</w:t>
      </w:r>
      <w:proofErr w:type="spellEnd"/>
      <w:r>
        <w:rPr>
          <w:lang w:val="en-US" w:bidi="tr-TR"/>
        </w:rPr>
        <w:t>: Angle in radians</w:t>
      </w:r>
    </w:p>
    <w:p w:rsidR="0057139C" w:rsidRDefault="0057139C" w:rsidP="0057139C">
      <w:pPr>
        <w:pStyle w:val="ListeMaddemi"/>
        <w:rPr>
          <w:lang w:val="en-US"/>
        </w:rPr>
      </w:pPr>
      <w:r>
        <w:rPr>
          <w:lang w:val="en-US" w:bidi="tr-TR"/>
        </w:rPr>
        <w:t xml:space="preserve">(public) const static </w:t>
      </w:r>
      <w:r w:rsidRPr="0057139C">
        <w:rPr>
          <w:lang w:val="en-US" w:bidi="tr-TR"/>
        </w:rPr>
        <w:t xml:space="preserve">Vector </w:t>
      </w:r>
      <w:proofErr w:type="spellStart"/>
      <w:r w:rsidRPr="0057139C">
        <w:rPr>
          <w:lang w:val="en-US" w:bidi="tr-TR"/>
        </w:rPr>
        <w:t>normalizeVector</w:t>
      </w:r>
      <w:proofErr w:type="spellEnd"/>
      <w:r>
        <w:rPr>
          <w:lang w:val="en-US" w:bidi="tr-TR"/>
        </w:rPr>
        <w:t xml:space="preserve">: </w:t>
      </w:r>
      <w:r w:rsidRPr="0057139C">
        <w:rPr>
          <w:lang w:val="en-US" w:bidi="tr-TR"/>
        </w:rPr>
        <w:t>Normalize</w:t>
      </w:r>
      <w:r w:rsidR="00B77B12">
        <w:rPr>
          <w:lang w:val="en-US" w:bidi="tr-TR"/>
        </w:rPr>
        <w:t>s</w:t>
      </w:r>
      <w:r w:rsidRPr="0057139C">
        <w:rPr>
          <w:lang w:val="en-US" w:bidi="tr-TR"/>
        </w:rPr>
        <w:t xml:space="preserve"> the given vector to a unit vector</w:t>
      </w:r>
    </w:p>
    <w:p w:rsidR="0057139C" w:rsidRPr="00055DE1" w:rsidRDefault="0057139C" w:rsidP="00055DE1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>const Vector &amp;vector: The vector that will be normalized</w:t>
      </w:r>
    </w:p>
    <w:p w:rsidR="00055DE1" w:rsidRPr="00937D00" w:rsidRDefault="00055DE1" w:rsidP="00055DE1">
      <w:pPr>
        <w:pStyle w:val="Balk1"/>
        <w:rPr>
          <w:lang w:val="en-US"/>
        </w:rPr>
      </w:pPr>
      <w:proofErr w:type="spellStart"/>
      <w:r>
        <w:rPr>
          <w:lang w:val="en-US"/>
        </w:rPr>
        <w:t>EvaluationFunctions</w:t>
      </w:r>
      <w:proofErr w:type="spellEnd"/>
    </w:p>
    <w:p w:rsidR="00055DE1" w:rsidRDefault="00055DE1" w:rsidP="00055DE1">
      <w:pPr>
        <w:pStyle w:val="Balk2"/>
        <w:rPr>
          <w:lang w:val="en-US"/>
        </w:rPr>
      </w:pPr>
      <w:r>
        <w:rPr>
          <w:lang w:val="en-US"/>
        </w:rPr>
        <w:t>Members</w:t>
      </w:r>
    </w:p>
    <w:p w:rsidR="00055DE1" w:rsidRDefault="00055DE1" w:rsidP="00055DE1">
      <w:pPr>
        <w:rPr>
          <w:lang w:val="en-US"/>
        </w:rPr>
      </w:pPr>
      <w:r>
        <w:rPr>
          <w:lang w:val="en-US"/>
        </w:rPr>
        <w:t>None</w:t>
      </w:r>
    </w:p>
    <w:p w:rsidR="003141D6" w:rsidRDefault="003141D6" w:rsidP="003141D6">
      <w:pPr>
        <w:pStyle w:val="Balk2"/>
        <w:rPr>
          <w:lang w:val="en-US"/>
        </w:rPr>
      </w:pPr>
      <w:r>
        <w:rPr>
          <w:lang w:val="en-US"/>
        </w:rPr>
        <w:t>Constructors/Destructors</w:t>
      </w:r>
    </w:p>
    <w:p w:rsidR="003141D6" w:rsidRPr="004F0032" w:rsidRDefault="003141D6" w:rsidP="00055DE1">
      <w:pPr>
        <w:rPr>
          <w:lang w:val="en-US"/>
        </w:rPr>
      </w:pPr>
      <w:r>
        <w:rPr>
          <w:lang w:val="en-US"/>
        </w:rPr>
        <w:t>None</w:t>
      </w:r>
    </w:p>
    <w:p w:rsidR="00055DE1" w:rsidRPr="00937D00" w:rsidRDefault="00055DE1" w:rsidP="00055DE1">
      <w:pPr>
        <w:pStyle w:val="Balk2"/>
        <w:rPr>
          <w:lang w:val="en-US"/>
        </w:rPr>
      </w:pPr>
      <w:r>
        <w:rPr>
          <w:lang w:val="en-US"/>
        </w:rPr>
        <w:t>Functions/Operators</w:t>
      </w:r>
    </w:p>
    <w:p w:rsidR="00055DE1" w:rsidRDefault="00055DE1" w:rsidP="00055DE1">
      <w:pPr>
        <w:pStyle w:val="ListeMaddemi"/>
        <w:rPr>
          <w:lang w:val="en-US"/>
        </w:rPr>
      </w:pPr>
      <w:r>
        <w:rPr>
          <w:lang w:val="en-US" w:bidi="tr-TR"/>
        </w:rPr>
        <w:t xml:space="preserve">(public) const static double </w:t>
      </w:r>
      <w:proofErr w:type="spellStart"/>
      <w:r w:rsidR="00703A27">
        <w:rPr>
          <w:lang w:val="en-US" w:bidi="tr-TR"/>
        </w:rPr>
        <w:t>calculate</w:t>
      </w:r>
      <w:r w:rsidR="00E108FE">
        <w:rPr>
          <w:lang w:val="en-US" w:bidi="tr-TR"/>
        </w:rPr>
        <w:t>ScaledJacobian</w:t>
      </w:r>
      <w:proofErr w:type="spellEnd"/>
      <w:r>
        <w:rPr>
          <w:lang w:val="en-US" w:bidi="tr-TR"/>
        </w:rPr>
        <w:t xml:space="preserve">: </w:t>
      </w:r>
      <w:r w:rsidR="00E108FE" w:rsidRPr="00E108FE">
        <w:rPr>
          <w:lang w:val="en-US" w:bidi="tr-TR"/>
        </w:rPr>
        <w:t>Calculate</w:t>
      </w:r>
      <w:r w:rsidR="00A34097">
        <w:rPr>
          <w:lang w:val="en-US" w:bidi="tr-TR"/>
        </w:rPr>
        <w:t>s</w:t>
      </w:r>
      <w:r w:rsidR="00E108FE" w:rsidRPr="00E108FE">
        <w:rPr>
          <w:lang w:val="en-US" w:bidi="tr-TR"/>
        </w:rPr>
        <w:t xml:space="preserve"> the minimum scaled </w:t>
      </w:r>
      <w:proofErr w:type="spellStart"/>
      <w:r w:rsidR="00E108FE" w:rsidRPr="00E108FE">
        <w:rPr>
          <w:lang w:val="en-US" w:bidi="tr-TR"/>
        </w:rPr>
        <w:t>jacobian</w:t>
      </w:r>
      <w:proofErr w:type="spellEnd"/>
      <w:r w:rsidR="00E108FE" w:rsidRPr="00E108FE">
        <w:rPr>
          <w:lang w:val="en-US" w:bidi="tr-TR"/>
        </w:rPr>
        <w:t xml:space="preserve"> metric value for a given quadrilateral</w:t>
      </w:r>
    </w:p>
    <w:p w:rsidR="00932963" w:rsidRDefault="00055DE1" w:rsidP="00E108FE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 xml:space="preserve">const </w:t>
      </w:r>
      <w:r w:rsidR="00E108FE">
        <w:rPr>
          <w:lang w:val="en-US" w:bidi="tr-TR"/>
        </w:rPr>
        <w:t>Quadrilateral</w:t>
      </w:r>
      <w:r>
        <w:rPr>
          <w:lang w:val="en-US" w:bidi="tr-TR"/>
        </w:rPr>
        <w:t xml:space="preserve"> &amp;</w:t>
      </w:r>
      <w:r w:rsidR="00E108FE">
        <w:rPr>
          <w:lang w:val="en-US" w:bidi="tr-TR"/>
        </w:rPr>
        <w:t>quadrilateral</w:t>
      </w:r>
      <w:r>
        <w:rPr>
          <w:lang w:val="en-US" w:bidi="tr-TR"/>
        </w:rPr>
        <w:t xml:space="preserve">: </w:t>
      </w:r>
      <w:r w:rsidR="00E108FE">
        <w:rPr>
          <w:lang w:val="en-US" w:bidi="tr-TR"/>
        </w:rPr>
        <w:t xml:space="preserve">Input quadrilateral </w:t>
      </w:r>
      <w:r w:rsidR="00C03FFA">
        <w:rPr>
          <w:lang w:val="en-US" w:bidi="tr-TR"/>
        </w:rPr>
        <w:t>element</w:t>
      </w:r>
    </w:p>
    <w:p w:rsidR="00C03FFA" w:rsidRPr="00C03FFA" w:rsidRDefault="00C03FFA" w:rsidP="00C03FFA">
      <w:pPr>
        <w:pStyle w:val="ListeMaddemi"/>
        <w:rPr>
          <w:lang w:val="en-US"/>
        </w:rPr>
      </w:pPr>
      <w:r>
        <w:rPr>
          <w:lang w:val="en-US" w:bidi="tr-TR"/>
        </w:rPr>
        <w:t xml:space="preserve">(public) const static double </w:t>
      </w:r>
      <w:proofErr w:type="spellStart"/>
      <w:r>
        <w:rPr>
          <w:lang w:val="en-US" w:bidi="tr-TR"/>
        </w:rPr>
        <w:t>calculateDistortion</w:t>
      </w:r>
      <w:proofErr w:type="spellEnd"/>
      <w:r>
        <w:rPr>
          <w:lang w:val="en-US" w:bidi="tr-TR"/>
        </w:rPr>
        <w:t xml:space="preserve">: </w:t>
      </w:r>
      <w:r w:rsidRPr="00E108FE">
        <w:rPr>
          <w:lang w:val="en-US" w:bidi="tr-TR"/>
        </w:rPr>
        <w:t>Calculate</w:t>
      </w:r>
      <w:r w:rsidR="00A34097">
        <w:rPr>
          <w:lang w:val="en-US" w:bidi="tr-TR"/>
        </w:rPr>
        <w:t>s</w:t>
      </w:r>
      <w:r w:rsidRPr="00E108FE">
        <w:rPr>
          <w:lang w:val="en-US" w:bidi="tr-TR"/>
        </w:rPr>
        <w:t xml:space="preserve"> the </w:t>
      </w:r>
      <w:r>
        <w:rPr>
          <w:lang w:val="en-US" w:bidi="tr-TR"/>
        </w:rPr>
        <w:t>quadrilateral element distortion</w:t>
      </w:r>
      <w:r w:rsidRPr="00E108FE">
        <w:rPr>
          <w:lang w:val="en-US" w:bidi="tr-TR"/>
        </w:rPr>
        <w:t xml:space="preserve"> value for a given quadrilateral</w:t>
      </w:r>
      <w:r>
        <w:rPr>
          <w:lang w:val="en-US" w:bidi="tr-TR"/>
        </w:rPr>
        <w:t xml:space="preserve"> (Canaan)</w:t>
      </w:r>
    </w:p>
    <w:p w:rsidR="00C03FFA" w:rsidRPr="00937D00" w:rsidRDefault="00C03FFA" w:rsidP="00C03FFA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>const Quadrilateral &amp;quadrilateral: Input quadrilateral element</w:t>
      </w:r>
    </w:p>
    <w:p w:rsidR="00C03FFA" w:rsidRDefault="00C03FFA" w:rsidP="00C03FFA">
      <w:pPr>
        <w:pStyle w:val="ListeMaddemi"/>
        <w:rPr>
          <w:lang w:val="en-US"/>
        </w:rPr>
      </w:pPr>
      <w:r>
        <w:rPr>
          <w:lang w:val="en-US" w:bidi="tr-TR"/>
        </w:rPr>
        <w:t xml:space="preserve">(public) const static double calculateDistortion2: </w:t>
      </w:r>
      <w:r w:rsidRPr="00E108FE">
        <w:rPr>
          <w:lang w:val="en-US" w:bidi="tr-TR"/>
        </w:rPr>
        <w:t>Calculate</w:t>
      </w:r>
      <w:r w:rsidR="00A34097">
        <w:rPr>
          <w:lang w:val="en-US" w:bidi="tr-TR"/>
        </w:rPr>
        <w:t>s</w:t>
      </w:r>
      <w:r w:rsidRPr="00E108FE">
        <w:rPr>
          <w:lang w:val="en-US" w:bidi="tr-TR"/>
        </w:rPr>
        <w:t xml:space="preserve"> the </w:t>
      </w:r>
      <w:r>
        <w:rPr>
          <w:lang w:val="en-US" w:bidi="tr-TR"/>
        </w:rPr>
        <w:t>quadrilateral element distortion</w:t>
      </w:r>
      <w:r w:rsidRPr="00E108FE">
        <w:rPr>
          <w:lang w:val="en-US" w:bidi="tr-TR"/>
        </w:rPr>
        <w:t xml:space="preserve"> value for a given quadrilateral</w:t>
      </w:r>
      <w:r>
        <w:rPr>
          <w:lang w:val="en-US" w:bidi="tr-TR"/>
        </w:rPr>
        <w:t xml:space="preserve"> (T-Base)</w:t>
      </w:r>
    </w:p>
    <w:p w:rsidR="00C03FFA" w:rsidRPr="00937D00" w:rsidRDefault="00C03FFA" w:rsidP="00C03FFA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>const Quadrilateral &amp;quadrilateral: Input quadrilateral element</w:t>
      </w:r>
    </w:p>
    <w:p w:rsidR="00C03FFA" w:rsidRDefault="00C03FFA" w:rsidP="00C03FFA">
      <w:pPr>
        <w:pStyle w:val="ListeMaddemi"/>
        <w:rPr>
          <w:lang w:val="en-US"/>
        </w:rPr>
      </w:pPr>
      <w:r>
        <w:rPr>
          <w:lang w:val="en-US" w:bidi="tr-TR"/>
        </w:rPr>
        <w:t xml:space="preserve">(public) const static double </w:t>
      </w:r>
      <w:proofErr w:type="spellStart"/>
      <w:r>
        <w:rPr>
          <w:lang w:val="en-US" w:bidi="tr-TR"/>
        </w:rPr>
        <w:t>calculateMaximumWarpage</w:t>
      </w:r>
      <w:proofErr w:type="spellEnd"/>
      <w:r>
        <w:rPr>
          <w:lang w:val="en-US" w:bidi="tr-TR"/>
        </w:rPr>
        <w:t xml:space="preserve">: </w:t>
      </w:r>
      <w:r w:rsidRPr="00C03FFA">
        <w:rPr>
          <w:lang w:val="en-US" w:bidi="tr-TR"/>
        </w:rPr>
        <w:t>Calculate</w:t>
      </w:r>
      <w:r w:rsidR="00A34097">
        <w:rPr>
          <w:lang w:val="en-US" w:bidi="tr-TR"/>
        </w:rPr>
        <w:t>s</w:t>
      </w:r>
      <w:r w:rsidRPr="00C03FFA">
        <w:rPr>
          <w:lang w:val="en-US" w:bidi="tr-TR"/>
        </w:rPr>
        <w:t xml:space="preserve"> the maximum warpage amount for a given quadrilateral</w:t>
      </w:r>
    </w:p>
    <w:p w:rsidR="00C03FFA" w:rsidRPr="00937D00" w:rsidRDefault="00C03FFA" w:rsidP="00C03FFA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>const Quadrilateral &amp;quadrilateral: Input quadrilateral element</w:t>
      </w:r>
    </w:p>
    <w:p w:rsidR="00C03FFA" w:rsidRDefault="00C03FFA" w:rsidP="00C03FFA">
      <w:pPr>
        <w:pStyle w:val="ListeMaddemi"/>
        <w:rPr>
          <w:lang w:val="en-US"/>
        </w:rPr>
      </w:pPr>
      <w:r>
        <w:rPr>
          <w:lang w:val="en-US" w:bidi="tr-TR"/>
        </w:rPr>
        <w:t xml:space="preserve">(public) const static double </w:t>
      </w:r>
      <w:proofErr w:type="spellStart"/>
      <w:r>
        <w:rPr>
          <w:lang w:val="en-US" w:bidi="tr-TR"/>
        </w:rPr>
        <w:t>calculateAspectRatio</w:t>
      </w:r>
      <w:proofErr w:type="spellEnd"/>
      <w:r>
        <w:rPr>
          <w:lang w:val="en-US" w:bidi="tr-TR"/>
        </w:rPr>
        <w:t xml:space="preserve">: </w:t>
      </w:r>
      <w:r w:rsidRPr="00C03FFA">
        <w:rPr>
          <w:lang w:val="en-US" w:bidi="tr-TR"/>
        </w:rPr>
        <w:t>Calculate</w:t>
      </w:r>
      <w:r w:rsidR="00A34097">
        <w:rPr>
          <w:lang w:val="en-US" w:bidi="tr-TR"/>
        </w:rPr>
        <w:t>s</w:t>
      </w:r>
      <w:r w:rsidRPr="00C03FFA">
        <w:rPr>
          <w:lang w:val="en-US" w:bidi="tr-TR"/>
        </w:rPr>
        <w:t xml:space="preserve"> the aspect-ratio for a given quadrilateral</w:t>
      </w:r>
    </w:p>
    <w:p w:rsidR="00C03FFA" w:rsidRPr="00937D00" w:rsidRDefault="00C03FFA" w:rsidP="00C03FFA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>const Quadrilateral &amp;quadrilateral: Input quadrilateral element</w:t>
      </w:r>
    </w:p>
    <w:p w:rsidR="00442761" w:rsidRDefault="00442761" w:rsidP="00442761">
      <w:pPr>
        <w:pStyle w:val="ListeMaddemi"/>
        <w:rPr>
          <w:lang w:val="en-US"/>
        </w:rPr>
      </w:pPr>
      <w:r>
        <w:rPr>
          <w:lang w:val="en-US" w:bidi="tr-TR"/>
        </w:rPr>
        <w:t xml:space="preserve">(private) const static double </w:t>
      </w:r>
      <w:proofErr w:type="spellStart"/>
      <w:r>
        <w:rPr>
          <w:lang w:val="en-US" w:bidi="tr-TR"/>
        </w:rPr>
        <w:t>calculateJacobianDeterminant</w:t>
      </w:r>
      <w:proofErr w:type="spellEnd"/>
      <w:r>
        <w:rPr>
          <w:lang w:val="en-US" w:bidi="tr-TR"/>
        </w:rPr>
        <w:t xml:space="preserve">: </w:t>
      </w:r>
      <w:r w:rsidRPr="00442761">
        <w:rPr>
          <w:lang w:val="en-US" w:bidi="tr-TR"/>
        </w:rPr>
        <w:t>Calculate</w:t>
      </w:r>
      <w:r w:rsidR="00A34097">
        <w:rPr>
          <w:lang w:val="en-US" w:bidi="tr-TR"/>
        </w:rPr>
        <w:t>s</w:t>
      </w:r>
      <w:r w:rsidRPr="00442761">
        <w:rPr>
          <w:lang w:val="en-US" w:bidi="tr-TR"/>
        </w:rPr>
        <w:t xml:space="preserve"> the determinant of the </w:t>
      </w:r>
      <w:proofErr w:type="spellStart"/>
      <w:r w:rsidRPr="00442761">
        <w:rPr>
          <w:lang w:val="en-US" w:bidi="tr-TR"/>
        </w:rPr>
        <w:t>jacobian</w:t>
      </w:r>
      <w:proofErr w:type="spellEnd"/>
      <w:r w:rsidRPr="00442761">
        <w:rPr>
          <w:lang w:val="en-US" w:bidi="tr-TR"/>
        </w:rPr>
        <w:t xml:space="preserve"> matrix</w:t>
      </w:r>
      <w:r>
        <w:rPr>
          <w:lang w:val="en-US" w:bidi="tr-TR"/>
        </w:rPr>
        <w:t xml:space="preserve"> for the given two edges with the same origin</w:t>
      </w:r>
    </w:p>
    <w:p w:rsidR="00442761" w:rsidRDefault="00442761" w:rsidP="00442761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>const Edge &amp;left: The edge that is on the left hand-side on counter-clockwise rotation</w:t>
      </w:r>
    </w:p>
    <w:p w:rsidR="00442761" w:rsidRPr="00442761" w:rsidRDefault="00442761" w:rsidP="00442761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>const Edge &amp;right: The edge that is on the right hand-side on clockwise rotation</w:t>
      </w:r>
    </w:p>
    <w:p w:rsidR="00406436" w:rsidRDefault="00406436" w:rsidP="00406436">
      <w:pPr>
        <w:pStyle w:val="ListeMaddemi"/>
        <w:rPr>
          <w:lang w:val="en-US"/>
        </w:rPr>
      </w:pPr>
      <w:r>
        <w:rPr>
          <w:lang w:val="en-US" w:bidi="tr-TR"/>
        </w:rPr>
        <w:t xml:space="preserve">(private) const static double </w:t>
      </w:r>
      <w:proofErr w:type="spellStart"/>
      <w:r>
        <w:rPr>
          <w:lang w:val="en-US" w:bidi="tr-TR"/>
        </w:rPr>
        <w:t>calculateWarpage</w:t>
      </w:r>
      <w:proofErr w:type="spellEnd"/>
      <w:r>
        <w:rPr>
          <w:lang w:val="en-US" w:bidi="tr-TR"/>
        </w:rPr>
        <w:t xml:space="preserve">: </w:t>
      </w:r>
      <w:r w:rsidRPr="00406436">
        <w:rPr>
          <w:lang w:val="en-US" w:bidi="tr-TR"/>
        </w:rPr>
        <w:t>Calculate</w:t>
      </w:r>
      <w:r w:rsidR="00A34097">
        <w:rPr>
          <w:lang w:val="en-US" w:bidi="tr-TR"/>
        </w:rPr>
        <w:t>s</w:t>
      </w:r>
      <w:r w:rsidRPr="00406436">
        <w:rPr>
          <w:lang w:val="en-US" w:bidi="tr-TR"/>
        </w:rPr>
        <w:t xml:space="preserve"> the warpage amount for a given quadrilateral on given diagonal</w:t>
      </w:r>
    </w:p>
    <w:p w:rsidR="00406436" w:rsidRDefault="00406436" w:rsidP="00406436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lastRenderedPageBreak/>
        <w:t>const Quadrilateral &amp;quadrilateral: Input quadrilateral element</w:t>
      </w:r>
    </w:p>
    <w:p w:rsidR="00C03FFA" w:rsidRDefault="00406436" w:rsidP="00406436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 xml:space="preserve">const </w:t>
      </w:r>
      <w:proofErr w:type="spellStart"/>
      <w:r w:rsidR="00B77B12">
        <w:rPr>
          <w:lang w:val="en-US" w:bidi="tr-TR"/>
        </w:rPr>
        <w:t>AlignmentType</w:t>
      </w:r>
      <w:proofErr w:type="spellEnd"/>
      <w:r w:rsidR="00B77B12">
        <w:rPr>
          <w:lang w:val="en-US" w:bidi="tr-TR"/>
        </w:rPr>
        <w:t xml:space="preserve"> alignment: Chosen diagonal of quadrilateral (vertical/horizontal)</w:t>
      </w:r>
    </w:p>
    <w:p w:rsidR="00B77B12" w:rsidRDefault="00B77B12" w:rsidP="00B77B12">
      <w:pPr>
        <w:pStyle w:val="ListeMaddemi"/>
        <w:rPr>
          <w:lang w:val="en-US"/>
        </w:rPr>
      </w:pPr>
      <w:r>
        <w:rPr>
          <w:lang w:val="en-US" w:bidi="tr-TR"/>
        </w:rPr>
        <w:t xml:space="preserve">(private) const static double </w:t>
      </w:r>
      <w:proofErr w:type="spellStart"/>
      <w:r>
        <w:rPr>
          <w:lang w:val="en-US" w:bidi="tr-TR"/>
        </w:rPr>
        <w:t>calculateTriangleDistortion</w:t>
      </w:r>
      <w:proofErr w:type="spellEnd"/>
      <w:r>
        <w:rPr>
          <w:lang w:val="en-US" w:bidi="tr-TR"/>
        </w:rPr>
        <w:t xml:space="preserve">: </w:t>
      </w:r>
      <w:r w:rsidRPr="00B77B12">
        <w:rPr>
          <w:lang w:val="en-US" w:bidi="tr-TR"/>
        </w:rPr>
        <w:t>Calculate</w:t>
      </w:r>
      <w:r w:rsidR="00A34097">
        <w:rPr>
          <w:lang w:val="en-US" w:bidi="tr-TR"/>
        </w:rPr>
        <w:t>s</w:t>
      </w:r>
      <w:r w:rsidRPr="00B77B12">
        <w:rPr>
          <w:lang w:val="en-US" w:bidi="tr-TR"/>
        </w:rPr>
        <w:t xml:space="preserve"> the distortion </w:t>
      </w:r>
      <w:r w:rsidR="00A34097">
        <w:rPr>
          <w:lang w:val="en-US" w:bidi="tr-TR"/>
        </w:rPr>
        <w:t>of a triangular element</w:t>
      </w:r>
      <w:r w:rsidRPr="00B77B12">
        <w:rPr>
          <w:lang w:val="en-US" w:bidi="tr-TR"/>
        </w:rPr>
        <w:t xml:space="preserve"> </w:t>
      </w:r>
      <w:r w:rsidR="00A34097">
        <w:rPr>
          <w:lang w:val="en-US" w:bidi="tr-TR"/>
        </w:rPr>
        <w:t>(</w:t>
      </w:r>
      <w:r w:rsidRPr="00B77B12">
        <w:rPr>
          <w:lang w:val="en-US" w:bidi="tr-TR"/>
        </w:rPr>
        <w:t>Lee &amp; Lo</w:t>
      </w:r>
      <w:r w:rsidR="00A34097">
        <w:rPr>
          <w:lang w:val="en-US" w:bidi="tr-TR"/>
        </w:rPr>
        <w:t>)</w:t>
      </w:r>
    </w:p>
    <w:p w:rsidR="00B77B12" w:rsidRDefault="00B77B12" w:rsidP="00B77B12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 xml:space="preserve">const </w:t>
      </w:r>
      <w:r w:rsidR="00A34097" w:rsidRPr="00A34097">
        <w:rPr>
          <w:lang w:val="en-US" w:bidi="tr-TR"/>
        </w:rPr>
        <w:t>Vertex</w:t>
      </w:r>
      <w:r w:rsidR="00A34097">
        <w:rPr>
          <w:lang w:val="en-US" w:bidi="tr-TR"/>
        </w:rPr>
        <w:t xml:space="preserve"> </w:t>
      </w:r>
      <w:r>
        <w:rPr>
          <w:lang w:val="en-US" w:bidi="tr-TR"/>
        </w:rPr>
        <w:t>&amp;</w:t>
      </w:r>
      <w:r w:rsidR="00A34097">
        <w:rPr>
          <w:lang w:val="en-US" w:bidi="tr-TR"/>
        </w:rPr>
        <w:t>a</w:t>
      </w:r>
      <w:r>
        <w:rPr>
          <w:lang w:val="en-US" w:bidi="tr-TR"/>
        </w:rPr>
        <w:t xml:space="preserve">: </w:t>
      </w:r>
      <w:r w:rsidR="00A34097">
        <w:rPr>
          <w:lang w:val="en-US" w:bidi="tr-TR"/>
        </w:rPr>
        <w:t>First vertex of the triangle</w:t>
      </w:r>
    </w:p>
    <w:p w:rsidR="00B77B12" w:rsidRDefault="00A34097" w:rsidP="00A34097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 xml:space="preserve">const </w:t>
      </w:r>
      <w:r w:rsidRPr="00A34097">
        <w:rPr>
          <w:lang w:val="en-US" w:bidi="tr-TR"/>
        </w:rPr>
        <w:t>Vertex</w:t>
      </w:r>
      <w:r>
        <w:rPr>
          <w:lang w:val="en-US" w:bidi="tr-TR"/>
        </w:rPr>
        <w:t xml:space="preserve"> &amp;b: Second vertex of the triangle</w:t>
      </w:r>
    </w:p>
    <w:p w:rsidR="007B5F11" w:rsidRPr="007B5F11" w:rsidRDefault="00A34097" w:rsidP="007B5F11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 xml:space="preserve">const </w:t>
      </w:r>
      <w:r w:rsidRPr="00A34097">
        <w:rPr>
          <w:lang w:val="en-US" w:bidi="tr-TR"/>
        </w:rPr>
        <w:t>Vertex</w:t>
      </w:r>
      <w:r>
        <w:rPr>
          <w:lang w:val="en-US" w:bidi="tr-TR"/>
        </w:rPr>
        <w:t xml:space="preserve"> &amp;c: Third vertex of the triangle</w:t>
      </w:r>
    </w:p>
    <w:p w:rsidR="007B5F11" w:rsidRDefault="007B5F11" w:rsidP="007B5F11">
      <w:pPr>
        <w:pStyle w:val="ListeMaddemi"/>
        <w:rPr>
          <w:lang w:val="en-US"/>
        </w:rPr>
      </w:pPr>
      <w:r w:rsidRPr="007B5F11">
        <w:rPr>
          <w:lang w:val="en-US" w:bidi="tr-TR"/>
        </w:rPr>
        <w:t xml:space="preserve">(private) const static Vertex </w:t>
      </w:r>
      <w:proofErr w:type="spellStart"/>
      <w:r w:rsidRPr="007B5F11">
        <w:rPr>
          <w:lang w:val="en-US" w:bidi="tr-TR"/>
        </w:rPr>
        <w:t>calculateCornerAverage</w:t>
      </w:r>
      <w:proofErr w:type="spellEnd"/>
      <w:r w:rsidRPr="007B5F11">
        <w:rPr>
          <w:lang w:val="en-US" w:bidi="tr-TR"/>
        </w:rPr>
        <w:t>: Calculate</w:t>
      </w:r>
      <w:r>
        <w:rPr>
          <w:lang w:val="en-US" w:bidi="tr-TR"/>
        </w:rPr>
        <w:t>s</w:t>
      </w:r>
      <w:r w:rsidRPr="007B5F11">
        <w:rPr>
          <w:lang w:val="en-US" w:bidi="tr-TR"/>
        </w:rPr>
        <w:t xml:space="preserve"> the average </w:t>
      </w:r>
      <w:r>
        <w:rPr>
          <w:lang w:val="en-US" w:bidi="tr-TR"/>
        </w:rPr>
        <w:t xml:space="preserve">point </w:t>
      </w:r>
      <w:r w:rsidRPr="007B5F11">
        <w:rPr>
          <w:lang w:val="en-US" w:bidi="tr-TR"/>
        </w:rPr>
        <w:t xml:space="preserve">of the corner points </w:t>
      </w:r>
      <w:r>
        <w:rPr>
          <w:lang w:val="en-US" w:bidi="tr-TR"/>
        </w:rPr>
        <w:t>of</w:t>
      </w:r>
      <w:r w:rsidRPr="007B5F11">
        <w:rPr>
          <w:lang w:val="en-US" w:bidi="tr-TR"/>
        </w:rPr>
        <w:t xml:space="preserve"> a </w:t>
      </w:r>
      <w:r>
        <w:rPr>
          <w:lang w:val="en-US" w:bidi="tr-TR"/>
        </w:rPr>
        <w:t>quadrilateral</w:t>
      </w:r>
    </w:p>
    <w:p w:rsidR="007B5F11" w:rsidRPr="007B5F11" w:rsidRDefault="007B5F11" w:rsidP="007B5F11">
      <w:pPr>
        <w:pStyle w:val="ListeMaddemi"/>
        <w:numPr>
          <w:ilvl w:val="1"/>
          <w:numId w:val="21"/>
        </w:numPr>
        <w:rPr>
          <w:lang w:val="en-US"/>
        </w:rPr>
      </w:pPr>
      <w:r w:rsidRPr="007B5F11">
        <w:rPr>
          <w:lang w:val="en-US" w:bidi="tr-TR"/>
        </w:rPr>
        <w:t>const Quadrilateral &amp;quadrilateral: Input quadrilateral element</w:t>
      </w:r>
    </w:p>
    <w:p w:rsidR="007B5F11" w:rsidRDefault="007B5F11" w:rsidP="007B5F11">
      <w:pPr>
        <w:pStyle w:val="ListeMaddemi"/>
        <w:rPr>
          <w:lang w:val="en-US"/>
        </w:rPr>
      </w:pPr>
      <w:r w:rsidRPr="007B5F11">
        <w:rPr>
          <w:lang w:val="en-US" w:bidi="tr-TR"/>
        </w:rPr>
        <w:t xml:space="preserve">(private) const static Normal </w:t>
      </w:r>
      <w:proofErr w:type="spellStart"/>
      <w:r w:rsidRPr="007B5F11">
        <w:rPr>
          <w:lang w:val="en-US" w:bidi="tr-TR"/>
        </w:rPr>
        <w:t>calculateNormalAverage</w:t>
      </w:r>
      <w:proofErr w:type="spellEnd"/>
      <w:r w:rsidRPr="007B5F11">
        <w:rPr>
          <w:lang w:val="en-US" w:bidi="tr-TR"/>
        </w:rPr>
        <w:t>: Calculate</w:t>
      </w:r>
      <w:r>
        <w:rPr>
          <w:lang w:val="en-US" w:bidi="tr-TR"/>
        </w:rPr>
        <w:t>s</w:t>
      </w:r>
      <w:r w:rsidRPr="007B5F11">
        <w:rPr>
          <w:lang w:val="en-US" w:bidi="tr-TR"/>
        </w:rPr>
        <w:t xml:space="preserve"> the average </w:t>
      </w:r>
      <w:r>
        <w:rPr>
          <w:lang w:val="en-US" w:bidi="tr-TR"/>
        </w:rPr>
        <w:t xml:space="preserve">normal </w:t>
      </w:r>
      <w:r w:rsidRPr="007B5F11">
        <w:rPr>
          <w:lang w:val="en-US" w:bidi="tr-TR"/>
        </w:rPr>
        <w:t xml:space="preserve">of the normals </w:t>
      </w:r>
      <w:r>
        <w:rPr>
          <w:lang w:val="en-US" w:bidi="tr-TR"/>
        </w:rPr>
        <w:t>of</w:t>
      </w:r>
      <w:r w:rsidRPr="007B5F11">
        <w:rPr>
          <w:lang w:val="en-US" w:bidi="tr-TR"/>
        </w:rPr>
        <w:t xml:space="preserve"> corner points in a quadrilateral </w:t>
      </w:r>
    </w:p>
    <w:p w:rsidR="007B5F11" w:rsidRPr="007B5F11" w:rsidRDefault="007B5F11" w:rsidP="007B5F11">
      <w:pPr>
        <w:pStyle w:val="ListeMaddemi"/>
        <w:numPr>
          <w:ilvl w:val="1"/>
          <w:numId w:val="21"/>
        </w:numPr>
        <w:rPr>
          <w:lang w:val="en-US"/>
        </w:rPr>
      </w:pPr>
      <w:r w:rsidRPr="007B5F11">
        <w:rPr>
          <w:lang w:val="en-US" w:bidi="tr-TR"/>
        </w:rPr>
        <w:t>const Quadrilateral &amp;quadrilateral: Input quadrilateral element</w:t>
      </w:r>
    </w:p>
    <w:p w:rsidR="007B5F11" w:rsidRDefault="007B5F11" w:rsidP="007B5F11">
      <w:pPr>
        <w:pStyle w:val="ListeMaddemi"/>
        <w:rPr>
          <w:lang w:val="en-US"/>
        </w:rPr>
      </w:pPr>
      <w:r>
        <w:rPr>
          <w:lang w:val="en-US" w:bidi="tr-TR"/>
        </w:rPr>
        <w:t xml:space="preserve">(private) const static void </w:t>
      </w:r>
      <w:proofErr w:type="spellStart"/>
      <w:r w:rsidR="00C83698">
        <w:rPr>
          <w:lang w:val="en-US" w:bidi="tr-TR"/>
        </w:rPr>
        <w:t>project</w:t>
      </w:r>
      <w:r w:rsidRPr="007B5F11">
        <w:rPr>
          <w:lang w:val="en-US" w:bidi="tr-TR"/>
        </w:rPr>
        <w:t>Triangle</w:t>
      </w:r>
      <w:proofErr w:type="spellEnd"/>
      <w:r>
        <w:rPr>
          <w:lang w:val="en-US" w:bidi="tr-TR"/>
        </w:rPr>
        <w:t xml:space="preserve">: </w:t>
      </w:r>
      <w:r w:rsidR="00C83698">
        <w:rPr>
          <w:lang w:val="en-US" w:bidi="tr-TR"/>
        </w:rPr>
        <w:t>Projects</w:t>
      </w:r>
      <w:r w:rsidRPr="007B5F11">
        <w:rPr>
          <w:lang w:val="en-US" w:bidi="tr-TR"/>
        </w:rPr>
        <w:t xml:space="preserve"> a triangle to the z=0 plane</w:t>
      </w:r>
    </w:p>
    <w:p w:rsidR="007B5F11" w:rsidRDefault="007B5F11" w:rsidP="007B5F11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>const Edge &amp;left: The edge that is on the left hand-side on counter-clockwise rotation</w:t>
      </w:r>
    </w:p>
    <w:p w:rsidR="007B5F11" w:rsidRPr="00442761" w:rsidRDefault="007B5F11" w:rsidP="007B5F11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>const Edge &amp;right: The edge that is on the right hand-side on clockwise rotation</w:t>
      </w:r>
    </w:p>
    <w:p w:rsidR="007B5F11" w:rsidRDefault="007B5F11" w:rsidP="007B5F11">
      <w:pPr>
        <w:pStyle w:val="ListeMaddemi"/>
        <w:rPr>
          <w:lang w:val="en-US"/>
        </w:rPr>
      </w:pPr>
      <w:r>
        <w:rPr>
          <w:lang w:val="en-US" w:bidi="tr-TR"/>
        </w:rPr>
        <w:t xml:space="preserve"> (private) const static </w:t>
      </w:r>
      <w:r w:rsidRPr="007B5F11">
        <w:rPr>
          <w:lang w:val="en-US" w:bidi="tr-TR"/>
        </w:rPr>
        <w:t xml:space="preserve">Quadrilateral </w:t>
      </w:r>
      <w:proofErr w:type="spellStart"/>
      <w:r w:rsidR="00C83698">
        <w:rPr>
          <w:lang w:val="en-US" w:bidi="tr-TR"/>
        </w:rPr>
        <w:t>project</w:t>
      </w:r>
      <w:r w:rsidRPr="007B5F11">
        <w:rPr>
          <w:lang w:val="en-US" w:bidi="tr-TR"/>
        </w:rPr>
        <w:t>Quadrilateral</w:t>
      </w:r>
      <w:proofErr w:type="spellEnd"/>
      <w:r>
        <w:rPr>
          <w:lang w:val="en-US" w:bidi="tr-TR"/>
        </w:rPr>
        <w:t xml:space="preserve">: </w:t>
      </w:r>
      <w:r w:rsidR="00C83698">
        <w:rPr>
          <w:lang w:val="en-US" w:bidi="tr-TR"/>
        </w:rPr>
        <w:t>Projects</w:t>
      </w:r>
      <w:r w:rsidR="00C83698" w:rsidRPr="007B5F11">
        <w:rPr>
          <w:lang w:val="en-US" w:bidi="tr-TR"/>
        </w:rPr>
        <w:t xml:space="preserve"> </w:t>
      </w:r>
      <w:bookmarkStart w:id="0" w:name="_GoBack"/>
      <w:bookmarkEnd w:id="0"/>
      <w:r w:rsidRPr="007B5F11">
        <w:rPr>
          <w:lang w:val="en-US" w:bidi="tr-TR"/>
        </w:rPr>
        <w:t>a non-planar quadrilateral onto an average plane</w:t>
      </w:r>
    </w:p>
    <w:p w:rsidR="007B5F11" w:rsidRDefault="007B5F11" w:rsidP="007B5F11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>const Quadrilateral &amp;quadrilateral: Input quadrilateral element</w:t>
      </w:r>
    </w:p>
    <w:p w:rsidR="0060628A" w:rsidRPr="00937D00" w:rsidRDefault="0060628A" w:rsidP="0060628A">
      <w:pPr>
        <w:pStyle w:val="Balk1"/>
        <w:rPr>
          <w:lang w:val="en-US"/>
        </w:rPr>
      </w:pPr>
      <w:r>
        <w:rPr>
          <w:lang w:val="en-US"/>
        </w:rPr>
        <w:t>Statistics</w:t>
      </w:r>
    </w:p>
    <w:p w:rsidR="0060628A" w:rsidRDefault="0060628A" w:rsidP="0060628A">
      <w:pPr>
        <w:pStyle w:val="Balk2"/>
        <w:rPr>
          <w:lang w:val="en-US"/>
        </w:rPr>
      </w:pPr>
      <w:r>
        <w:rPr>
          <w:lang w:val="en-US"/>
        </w:rPr>
        <w:t>Members</w:t>
      </w:r>
    </w:p>
    <w:p w:rsidR="0060628A" w:rsidRPr="00937D00" w:rsidRDefault="0060628A" w:rsidP="0060628A">
      <w:pPr>
        <w:pStyle w:val="ListeMaddemi"/>
        <w:rPr>
          <w:lang w:val="en-US"/>
        </w:rPr>
      </w:pPr>
      <w:r w:rsidRPr="0060628A">
        <w:rPr>
          <w:lang w:val="en-US" w:bidi="tr-TR"/>
        </w:rPr>
        <w:t xml:space="preserve">double </w:t>
      </w:r>
      <w:proofErr w:type="spellStart"/>
      <w:r w:rsidRPr="0060628A">
        <w:rPr>
          <w:lang w:val="en-US" w:bidi="tr-TR"/>
        </w:rPr>
        <w:t>minimumValue</w:t>
      </w:r>
      <w:proofErr w:type="spellEnd"/>
      <w:r>
        <w:rPr>
          <w:lang w:val="en-US" w:bidi="tr-TR"/>
        </w:rPr>
        <w:t xml:space="preserve">: </w:t>
      </w:r>
      <w:r w:rsidRPr="0060628A">
        <w:rPr>
          <w:lang w:val="en-US" w:bidi="tr-TR"/>
        </w:rPr>
        <w:t>Minimum metric value for the mesh</w:t>
      </w:r>
    </w:p>
    <w:p w:rsidR="0060628A" w:rsidRPr="00937D00" w:rsidRDefault="0060628A" w:rsidP="0060628A">
      <w:pPr>
        <w:pStyle w:val="ListeMaddemi"/>
        <w:rPr>
          <w:lang w:val="en-US"/>
        </w:rPr>
      </w:pPr>
      <w:r w:rsidRPr="00992E00">
        <w:rPr>
          <w:lang w:val="en-US" w:bidi="tr-TR"/>
        </w:rPr>
        <w:t xml:space="preserve">double </w:t>
      </w:r>
      <w:proofErr w:type="spellStart"/>
      <w:r w:rsidRPr="0060628A">
        <w:rPr>
          <w:lang w:val="en-US" w:bidi="tr-TR"/>
        </w:rPr>
        <w:t>m</w:t>
      </w:r>
      <w:r>
        <w:rPr>
          <w:lang w:val="en-US" w:bidi="tr-TR"/>
        </w:rPr>
        <w:t>ax</w:t>
      </w:r>
      <w:r w:rsidRPr="0060628A">
        <w:rPr>
          <w:lang w:val="en-US" w:bidi="tr-TR"/>
        </w:rPr>
        <w:t>imumValue</w:t>
      </w:r>
      <w:proofErr w:type="spellEnd"/>
      <w:r>
        <w:rPr>
          <w:lang w:val="en-US" w:bidi="tr-TR"/>
        </w:rPr>
        <w:t xml:space="preserve">: </w:t>
      </w:r>
      <w:r w:rsidRPr="0060628A">
        <w:rPr>
          <w:lang w:val="en-US" w:bidi="tr-TR"/>
        </w:rPr>
        <w:t>M</w:t>
      </w:r>
      <w:r>
        <w:rPr>
          <w:lang w:val="en-US" w:bidi="tr-TR"/>
        </w:rPr>
        <w:t>ax</w:t>
      </w:r>
      <w:r w:rsidRPr="0060628A">
        <w:rPr>
          <w:lang w:val="en-US" w:bidi="tr-TR"/>
        </w:rPr>
        <w:t>imum metric value for the mesh</w:t>
      </w:r>
    </w:p>
    <w:p w:rsidR="0060628A" w:rsidRDefault="0060628A" w:rsidP="0060628A">
      <w:pPr>
        <w:pStyle w:val="ListeMaddemi"/>
        <w:rPr>
          <w:lang w:val="en-US"/>
        </w:rPr>
      </w:pPr>
      <w:r w:rsidRPr="0060628A">
        <w:rPr>
          <w:lang w:val="en-US" w:bidi="tr-TR"/>
        </w:rPr>
        <w:t>vector&lt;double&gt; values</w:t>
      </w:r>
      <w:r>
        <w:rPr>
          <w:lang w:val="en-US" w:bidi="tr-TR"/>
        </w:rPr>
        <w:t xml:space="preserve">: </w:t>
      </w:r>
      <w:r w:rsidRPr="0060628A">
        <w:rPr>
          <w:lang w:val="en-US" w:bidi="tr-TR"/>
        </w:rPr>
        <w:t>List of the metric calculations for the mesh</w:t>
      </w:r>
    </w:p>
    <w:p w:rsidR="0060628A" w:rsidRDefault="0060628A" w:rsidP="0060628A">
      <w:pPr>
        <w:pStyle w:val="Balk2"/>
        <w:rPr>
          <w:lang w:val="en-US"/>
        </w:rPr>
      </w:pPr>
      <w:r>
        <w:rPr>
          <w:lang w:val="en-US"/>
        </w:rPr>
        <w:t>Constructors/Destructors</w:t>
      </w:r>
    </w:p>
    <w:p w:rsidR="0060628A" w:rsidRDefault="0060628A" w:rsidP="0060628A">
      <w:pPr>
        <w:rPr>
          <w:lang w:val="en-US"/>
        </w:rPr>
      </w:pPr>
      <w:r>
        <w:rPr>
          <w:lang w:val="en-US"/>
        </w:rPr>
        <w:t>None</w:t>
      </w:r>
    </w:p>
    <w:p w:rsidR="0060628A" w:rsidRDefault="0060628A" w:rsidP="0060628A">
      <w:pPr>
        <w:pStyle w:val="Balk2"/>
        <w:rPr>
          <w:lang w:val="en-US"/>
        </w:rPr>
      </w:pPr>
      <w:r>
        <w:rPr>
          <w:lang w:val="en-US"/>
        </w:rPr>
        <w:t>Functions/Operators</w:t>
      </w:r>
    </w:p>
    <w:p w:rsidR="0060628A" w:rsidRDefault="0060628A" w:rsidP="0060628A">
      <w:pPr>
        <w:pStyle w:val="ListeMaddemi"/>
        <w:rPr>
          <w:lang w:val="en-US"/>
        </w:rPr>
      </w:pPr>
      <w:r>
        <w:rPr>
          <w:lang w:val="en-US" w:bidi="tr-TR"/>
        </w:rPr>
        <w:t xml:space="preserve">(public) virtual </w:t>
      </w:r>
      <w:r w:rsidRPr="00273BA8">
        <w:rPr>
          <w:lang w:val="en-US" w:bidi="tr-TR"/>
        </w:rPr>
        <w:t xml:space="preserve">void </w:t>
      </w:r>
      <w:proofErr w:type="spellStart"/>
      <w:r w:rsidRPr="00273BA8">
        <w:rPr>
          <w:lang w:val="en-US" w:bidi="tr-TR"/>
        </w:rPr>
        <w:t>outputStatistics</w:t>
      </w:r>
      <w:proofErr w:type="spellEnd"/>
      <w:r>
        <w:rPr>
          <w:lang w:val="en-US" w:bidi="tr-TR"/>
        </w:rPr>
        <w:t xml:space="preserve">: </w:t>
      </w:r>
      <w:r w:rsidRPr="00273BA8">
        <w:rPr>
          <w:lang w:val="en-US" w:bidi="tr-TR"/>
        </w:rPr>
        <w:t>Outputs the statistics to the given file</w:t>
      </w:r>
    </w:p>
    <w:p w:rsidR="0060628A" w:rsidRDefault="0060628A" w:rsidP="0060628A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 xml:space="preserve">Const </w:t>
      </w:r>
      <w:r w:rsidRPr="00273BA8">
        <w:rPr>
          <w:lang w:val="en-US" w:bidi="tr-TR"/>
        </w:rPr>
        <w:t>string filename</w:t>
      </w:r>
      <w:r>
        <w:rPr>
          <w:lang w:val="en-US" w:bidi="tr-TR"/>
        </w:rPr>
        <w:t>: Output file name</w:t>
      </w:r>
    </w:p>
    <w:p w:rsidR="0060628A" w:rsidRDefault="0060628A" w:rsidP="0060628A">
      <w:pPr>
        <w:pStyle w:val="ListeMaddemi"/>
        <w:rPr>
          <w:lang w:val="en-US"/>
        </w:rPr>
      </w:pPr>
      <w:r>
        <w:rPr>
          <w:lang w:val="en-US" w:bidi="tr-TR"/>
        </w:rPr>
        <w:t xml:space="preserve">(public) virtual </w:t>
      </w:r>
      <w:r w:rsidRPr="00273BA8">
        <w:rPr>
          <w:lang w:val="en-US" w:bidi="tr-TR"/>
        </w:rPr>
        <w:t xml:space="preserve">void </w:t>
      </w:r>
      <w:proofErr w:type="spellStart"/>
      <w:r w:rsidRPr="0099730F">
        <w:rPr>
          <w:lang w:val="en-US" w:bidi="tr-TR"/>
        </w:rPr>
        <w:t>createHistogram</w:t>
      </w:r>
      <w:proofErr w:type="spellEnd"/>
      <w:r>
        <w:rPr>
          <w:lang w:val="en-US" w:bidi="tr-TR"/>
        </w:rPr>
        <w:t xml:space="preserve">: </w:t>
      </w:r>
      <w:r w:rsidRPr="0099730F">
        <w:rPr>
          <w:lang w:val="en-US" w:bidi="tr-TR"/>
        </w:rPr>
        <w:t>Creates and outputs a histogram of the metric values</w:t>
      </w:r>
    </w:p>
    <w:p w:rsidR="0060628A" w:rsidRPr="0060628A" w:rsidRDefault="0060628A" w:rsidP="00110E6D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 xml:space="preserve">Const </w:t>
      </w:r>
      <w:r w:rsidRPr="00273BA8">
        <w:rPr>
          <w:lang w:val="en-US" w:bidi="tr-TR"/>
        </w:rPr>
        <w:t>string filename</w:t>
      </w:r>
      <w:r>
        <w:rPr>
          <w:lang w:val="en-US" w:bidi="tr-TR"/>
        </w:rPr>
        <w:t>: Output file name</w:t>
      </w:r>
    </w:p>
    <w:p w:rsidR="00110E6D" w:rsidRPr="00937D00" w:rsidRDefault="00110E6D" w:rsidP="00110E6D">
      <w:pPr>
        <w:pStyle w:val="Balk1"/>
        <w:rPr>
          <w:lang w:val="en-US"/>
        </w:rPr>
      </w:pPr>
      <w:proofErr w:type="spellStart"/>
      <w:proofErr w:type="gramStart"/>
      <w:r>
        <w:rPr>
          <w:lang w:val="en-US"/>
        </w:rPr>
        <w:t>MeshStatistics</w:t>
      </w:r>
      <w:proofErr w:type="spellEnd"/>
      <w:r w:rsidR="005833ED">
        <w:rPr>
          <w:lang w:val="en-US"/>
        </w:rPr>
        <w:t xml:space="preserve"> :</w:t>
      </w:r>
      <w:proofErr w:type="gramEnd"/>
      <w:r w:rsidR="005833ED">
        <w:rPr>
          <w:lang w:val="en-US"/>
        </w:rPr>
        <w:t xml:space="preserve"> public Statistics</w:t>
      </w:r>
    </w:p>
    <w:p w:rsidR="00110E6D" w:rsidRDefault="00110E6D" w:rsidP="00110E6D">
      <w:pPr>
        <w:pStyle w:val="Balk2"/>
        <w:rPr>
          <w:lang w:val="en-US"/>
        </w:rPr>
      </w:pPr>
      <w:r>
        <w:rPr>
          <w:lang w:val="en-US"/>
        </w:rPr>
        <w:t>Members</w:t>
      </w:r>
    </w:p>
    <w:p w:rsidR="00992E00" w:rsidRPr="00937D00" w:rsidRDefault="00992E00" w:rsidP="00992E00">
      <w:pPr>
        <w:pStyle w:val="ListeMaddemi"/>
        <w:rPr>
          <w:lang w:val="en-US"/>
        </w:rPr>
      </w:pPr>
      <w:proofErr w:type="spellStart"/>
      <w:r>
        <w:rPr>
          <w:lang w:val="en-US" w:bidi="tr-TR"/>
        </w:rPr>
        <w:t>MetricType</w:t>
      </w:r>
      <w:proofErr w:type="spellEnd"/>
      <w:r>
        <w:rPr>
          <w:lang w:val="en-US" w:bidi="tr-TR"/>
        </w:rPr>
        <w:t xml:space="preserve"> </w:t>
      </w:r>
      <w:proofErr w:type="spellStart"/>
      <w:r>
        <w:rPr>
          <w:lang w:val="en-US" w:bidi="tr-TR"/>
        </w:rPr>
        <w:t>metricType</w:t>
      </w:r>
      <w:proofErr w:type="spellEnd"/>
      <w:r>
        <w:rPr>
          <w:lang w:val="en-US" w:bidi="tr-TR"/>
        </w:rPr>
        <w:t xml:space="preserve">: </w:t>
      </w:r>
      <w:r w:rsidRPr="00992E00">
        <w:rPr>
          <w:lang w:val="en-US" w:bidi="tr-TR"/>
        </w:rPr>
        <w:t>Evaluation function used in the statistics</w:t>
      </w:r>
    </w:p>
    <w:p w:rsidR="00992E00" w:rsidRPr="00937D00" w:rsidRDefault="00992E00" w:rsidP="00992E00">
      <w:pPr>
        <w:pStyle w:val="ListeMaddemi"/>
        <w:rPr>
          <w:lang w:val="en-US"/>
        </w:rPr>
      </w:pPr>
      <w:r w:rsidRPr="00992E00">
        <w:rPr>
          <w:lang w:val="en-US" w:bidi="tr-TR"/>
        </w:rPr>
        <w:t xml:space="preserve">double </w:t>
      </w:r>
      <w:proofErr w:type="spellStart"/>
      <w:r w:rsidRPr="00992E00">
        <w:rPr>
          <w:lang w:val="en-US" w:bidi="tr-TR"/>
        </w:rPr>
        <w:t>totalValue</w:t>
      </w:r>
      <w:proofErr w:type="spellEnd"/>
      <w:r>
        <w:rPr>
          <w:lang w:val="en-US" w:bidi="tr-TR"/>
        </w:rPr>
        <w:t xml:space="preserve">: </w:t>
      </w:r>
      <w:r w:rsidRPr="00992E00">
        <w:rPr>
          <w:lang w:val="en-US" w:bidi="tr-TR"/>
        </w:rPr>
        <w:t>Total of the metric values for all quadrilaterals in the mesh</w:t>
      </w:r>
    </w:p>
    <w:p w:rsidR="00992E00" w:rsidRDefault="00992E00" w:rsidP="00992E00">
      <w:pPr>
        <w:pStyle w:val="ListeMaddemi"/>
        <w:rPr>
          <w:lang w:val="en-US"/>
        </w:rPr>
      </w:pPr>
      <w:r w:rsidRPr="00992E00">
        <w:rPr>
          <w:lang w:val="en-US" w:bidi="tr-TR"/>
        </w:rPr>
        <w:t xml:space="preserve">unsigned int </w:t>
      </w:r>
      <w:proofErr w:type="spellStart"/>
      <w:r w:rsidRPr="00992E00">
        <w:rPr>
          <w:lang w:val="en-US" w:bidi="tr-TR"/>
        </w:rPr>
        <w:t>quadrilateralCount</w:t>
      </w:r>
      <w:proofErr w:type="spellEnd"/>
      <w:r>
        <w:rPr>
          <w:lang w:val="en-US" w:bidi="tr-TR"/>
        </w:rPr>
        <w:t xml:space="preserve">: </w:t>
      </w:r>
      <w:r w:rsidRPr="00992E00">
        <w:rPr>
          <w:lang w:val="en-US" w:bidi="tr-TR"/>
        </w:rPr>
        <w:t>Quadrilateral count of the mesh</w:t>
      </w:r>
    </w:p>
    <w:p w:rsidR="00992E00" w:rsidRDefault="00992E00" w:rsidP="00992E00">
      <w:pPr>
        <w:pStyle w:val="Balk2"/>
        <w:rPr>
          <w:lang w:val="en-US"/>
        </w:rPr>
      </w:pPr>
      <w:r>
        <w:rPr>
          <w:lang w:val="en-US"/>
        </w:rPr>
        <w:t>Constructors/Destructors</w:t>
      </w:r>
    </w:p>
    <w:p w:rsidR="00992E00" w:rsidRDefault="00992E00" w:rsidP="00992E00">
      <w:pPr>
        <w:pStyle w:val="ListeMaddemi"/>
        <w:rPr>
          <w:lang w:val="en-US"/>
        </w:rPr>
      </w:pPr>
      <w:r>
        <w:rPr>
          <w:lang w:val="en-US" w:bidi="tr-TR"/>
        </w:rPr>
        <w:t xml:space="preserve">(public) </w:t>
      </w:r>
      <w:proofErr w:type="spellStart"/>
      <w:r>
        <w:rPr>
          <w:lang w:val="en-US" w:bidi="tr-TR"/>
        </w:rPr>
        <w:t>MeshStatistics</w:t>
      </w:r>
      <w:proofErr w:type="spellEnd"/>
    </w:p>
    <w:p w:rsidR="00992E00" w:rsidRPr="00992E00" w:rsidRDefault="00992E00" w:rsidP="00992E00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 xml:space="preserve">const </w:t>
      </w:r>
      <w:proofErr w:type="spellStart"/>
      <w:r w:rsidR="00273BA8" w:rsidRPr="00273BA8">
        <w:rPr>
          <w:lang w:val="en-US" w:bidi="tr-TR"/>
        </w:rPr>
        <w:t>MetricType</w:t>
      </w:r>
      <w:proofErr w:type="spellEnd"/>
      <w:r w:rsidR="00273BA8" w:rsidRPr="00273BA8">
        <w:rPr>
          <w:lang w:val="en-US" w:bidi="tr-TR"/>
        </w:rPr>
        <w:t xml:space="preserve"> </w:t>
      </w:r>
      <w:proofErr w:type="spellStart"/>
      <w:r w:rsidR="00273BA8" w:rsidRPr="00273BA8">
        <w:rPr>
          <w:lang w:val="en-US" w:bidi="tr-TR"/>
        </w:rPr>
        <w:t>metricType</w:t>
      </w:r>
      <w:proofErr w:type="spellEnd"/>
      <w:r>
        <w:rPr>
          <w:lang w:val="en-US" w:bidi="tr-TR"/>
        </w:rPr>
        <w:t xml:space="preserve">: </w:t>
      </w:r>
      <w:r w:rsidR="00273BA8" w:rsidRPr="00992E00">
        <w:rPr>
          <w:lang w:val="en-US" w:bidi="tr-TR"/>
        </w:rPr>
        <w:t>Evaluation function used in the statistics</w:t>
      </w:r>
    </w:p>
    <w:p w:rsidR="00110E6D" w:rsidRDefault="00110E6D" w:rsidP="00110E6D">
      <w:pPr>
        <w:pStyle w:val="Balk2"/>
        <w:rPr>
          <w:lang w:val="en-US"/>
        </w:rPr>
      </w:pPr>
      <w:r>
        <w:rPr>
          <w:lang w:val="en-US"/>
        </w:rPr>
        <w:t>Functions/Operators</w:t>
      </w:r>
    </w:p>
    <w:p w:rsidR="00992E00" w:rsidRDefault="00992E00" w:rsidP="00992E00">
      <w:pPr>
        <w:pStyle w:val="ListeMaddemi"/>
        <w:rPr>
          <w:lang w:val="en-US"/>
        </w:rPr>
      </w:pPr>
      <w:r>
        <w:rPr>
          <w:lang w:val="en-US" w:bidi="tr-TR"/>
        </w:rPr>
        <w:t xml:space="preserve">(public) </w:t>
      </w:r>
      <w:r w:rsidR="00273BA8" w:rsidRPr="00273BA8">
        <w:rPr>
          <w:lang w:val="en-US" w:bidi="tr-TR"/>
        </w:rPr>
        <w:t xml:space="preserve">void </w:t>
      </w:r>
      <w:proofErr w:type="spellStart"/>
      <w:r w:rsidR="00273BA8" w:rsidRPr="00273BA8">
        <w:rPr>
          <w:lang w:val="en-US" w:bidi="tr-TR"/>
        </w:rPr>
        <w:t>updateStatistics</w:t>
      </w:r>
      <w:proofErr w:type="spellEnd"/>
      <w:r>
        <w:rPr>
          <w:lang w:val="en-US" w:bidi="tr-TR"/>
        </w:rPr>
        <w:t xml:space="preserve">: </w:t>
      </w:r>
      <w:r w:rsidR="00273BA8" w:rsidRPr="00273BA8">
        <w:rPr>
          <w:lang w:val="en-US" w:bidi="tr-TR"/>
        </w:rPr>
        <w:t>Updates the statistics with the metric value of the new quad</w:t>
      </w:r>
    </w:p>
    <w:p w:rsidR="00992E00" w:rsidRPr="00992E00" w:rsidRDefault="00273BA8" w:rsidP="00992E00">
      <w:pPr>
        <w:pStyle w:val="ListeMaddemi"/>
        <w:numPr>
          <w:ilvl w:val="1"/>
          <w:numId w:val="21"/>
        </w:numPr>
        <w:rPr>
          <w:lang w:val="en-US"/>
        </w:rPr>
      </w:pPr>
      <w:r w:rsidRPr="00273BA8">
        <w:rPr>
          <w:lang w:val="en-US" w:bidi="tr-TR"/>
        </w:rPr>
        <w:lastRenderedPageBreak/>
        <w:t>const double metric</w:t>
      </w:r>
      <w:r w:rsidR="00992E00">
        <w:rPr>
          <w:lang w:val="en-US" w:bidi="tr-TR"/>
        </w:rPr>
        <w:t xml:space="preserve">: </w:t>
      </w:r>
      <w:r>
        <w:rPr>
          <w:lang w:val="en-US" w:bidi="tr-TR"/>
        </w:rPr>
        <w:t>Metric result of a single quadrilateral</w:t>
      </w:r>
    </w:p>
    <w:p w:rsidR="00110E6D" w:rsidRDefault="00110E6D" w:rsidP="00110E6D">
      <w:pPr>
        <w:pStyle w:val="ListeMaddemi"/>
        <w:rPr>
          <w:lang w:val="en-US"/>
        </w:rPr>
      </w:pPr>
      <w:r>
        <w:rPr>
          <w:lang w:val="en-US" w:bidi="tr-TR"/>
        </w:rPr>
        <w:t xml:space="preserve">(public) </w:t>
      </w:r>
      <w:r w:rsidR="00273BA8" w:rsidRPr="00273BA8">
        <w:rPr>
          <w:lang w:val="en-US" w:bidi="tr-TR"/>
        </w:rPr>
        <w:t xml:space="preserve">void </w:t>
      </w:r>
      <w:proofErr w:type="spellStart"/>
      <w:r w:rsidR="00273BA8" w:rsidRPr="00273BA8">
        <w:rPr>
          <w:lang w:val="en-US" w:bidi="tr-TR"/>
        </w:rPr>
        <w:t>outputStatistics</w:t>
      </w:r>
      <w:proofErr w:type="spellEnd"/>
      <w:r>
        <w:rPr>
          <w:lang w:val="en-US" w:bidi="tr-TR"/>
        </w:rPr>
        <w:t xml:space="preserve">: </w:t>
      </w:r>
      <w:r w:rsidR="00273BA8" w:rsidRPr="00273BA8">
        <w:rPr>
          <w:lang w:val="en-US" w:bidi="tr-TR"/>
        </w:rPr>
        <w:t>Outputs the statistics to the given file</w:t>
      </w:r>
    </w:p>
    <w:p w:rsidR="00110E6D" w:rsidRDefault="00273BA8" w:rsidP="00110E6D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 xml:space="preserve">Const </w:t>
      </w:r>
      <w:r w:rsidRPr="00273BA8">
        <w:rPr>
          <w:lang w:val="en-US" w:bidi="tr-TR"/>
        </w:rPr>
        <w:t>string filename</w:t>
      </w:r>
      <w:r w:rsidR="00110E6D">
        <w:rPr>
          <w:lang w:val="en-US" w:bidi="tr-TR"/>
        </w:rPr>
        <w:t xml:space="preserve">: </w:t>
      </w:r>
      <w:r>
        <w:rPr>
          <w:lang w:val="en-US" w:bidi="tr-TR"/>
        </w:rPr>
        <w:t>Output file name</w:t>
      </w:r>
    </w:p>
    <w:p w:rsidR="0099730F" w:rsidRDefault="0099730F" w:rsidP="0099730F">
      <w:pPr>
        <w:pStyle w:val="ListeMaddemi"/>
        <w:rPr>
          <w:lang w:val="en-US"/>
        </w:rPr>
      </w:pPr>
      <w:r>
        <w:rPr>
          <w:lang w:val="en-US" w:bidi="tr-TR"/>
        </w:rPr>
        <w:t xml:space="preserve">(public) </w:t>
      </w:r>
      <w:r w:rsidRPr="00273BA8">
        <w:rPr>
          <w:lang w:val="en-US" w:bidi="tr-TR"/>
        </w:rPr>
        <w:t xml:space="preserve">void </w:t>
      </w:r>
      <w:proofErr w:type="spellStart"/>
      <w:r w:rsidRPr="0099730F">
        <w:rPr>
          <w:lang w:val="en-US" w:bidi="tr-TR"/>
        </w:rPr>
        <w:t>createHistogram</w:t>
      </w:r>
      <w:proofErr w:type="spellEnd"/>
      <w:r>
        <w:rPr>
          <w:lang w:val="en-US" w:bidi="tr-TR"/>
        </w:rPr>
        <w:t xml:space="preserve">: </w:t>
      </w:r>
      <w:r w:rsidRPr="0099730F">
        <w:rPr>
          <w:lang w:val="en-US" w:bidi="tr-TR"/>
        </w:rPr>
        <w:t>Creates and outputs a histogram of the metric values</w:t>
      </w:r>
    </w:p>
    <w:p w:rsidR="0099730F" w:rsidRDefault="0099730F" w:rsidP="0099730F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 xml:space="preserve">Const </w:t>
      </w:r>
      <w:r w:rsidRPr="00273BA8">
        <w:rPr>
          <w:lang w:val="en-US" w:bidi="tr-TR"/>
        </w:rPr>
        <w:t>string filename</w:t>
      </w:r>
      <w:r>
        <w:rPr>
          <w:lang w:val="en-US" w:bidi="tr-TR"/>
        </w:rPr>
        <w:t>: Output file name</w:t>
      </w:r>
    </w:p>
    <w:p w:rsidR="0099730F" w:rsidRDefault="0099730F" w:rsidP="0099730F">
      <w:pPr>
        <w:pStyle w:val="ListeMaddemi"/>
        <w:rPr>
          <w:lang w:val="en-US"/>
        </w:rPr>
      </w:pPr>
      <w:r>
        <w:rPr>
          <w:lang w:val="en-US" w:bidi="tr-TR"/>
        </w:rPr>
        <w:t xml:space="preserve">(public) </w:t>
      </w:r>
      <w:r w:rsidRPr="0099730F">
        <w:rPr>
          <w:lang w:val="en-US" w:bidi="tr-TR"/>
        </w:rPr>
        <w:t xml:space="preserve">double </w:t>
      </w:r>
      <w:proofErr w:type="spellStart"/>
      <w:r w:rsidRPr="0099730F">
        <w:rPr>
          <w:lang w:val="en-US" w:bidi="tr-TR"/>
        </w:rPr>
        <w:t>getMinimumValue</w:t>
      </w:r>
      <w:proofErr w:type="spellEnd"/>
      <w:r>
        <w:rPr>
          <w:lang w:val="en-US" w:bidi="tr-TR"/>
        </w:rPr>
        <w:t xml:space="preserve">: </w:t>
      </w:r>
      <w:r w:rsidRPr="0099730F">
        <w:rPr>
          <w:lang w:val="en-US" w:bidi="tr-TR"/>
        </w:rPr>
        <w:t>Returns the minimum metric value</w:t>
      </w:r>
    </w:p>
    <w:p w:rsidR="0099730F" w:rsidRDefault="0099730F" w:rsidP="0099730F">
      <w:pPr>
        <w:pStyle w:val="ListeMaddemi"/>
        <w:rPr>
          <w:lang w:val="en-US"/>
        </w:rPr>
      </w:pPr>
      <w:r>
        <w:rPr>
          <w:lang w:val="en-US" w:bidi="tr-TR"/>
        </w:rPr>
        <w:t xml:space="preserve">(public) </w:t>
      </w:r>
      <w:r w:rsidRPr="0099730F">
        <w:rPr>
          <w:lang w:val="en-US" w:bidi="tr-TR"/>
        </w:rPr>
        <w:t xml:space="preserve">double </w:t>
      </w:r>
      <w:proofErr w:type="spellStart"/>
      <w:r w:rsidRPr="0099730F">
        <w:rPr>
          <w:lang w:val="en-US" w:bidi="tr-TR"/>
        </w:rPr>
        <w:t>getM</w:t>
      </w:r>
      <w:r>
        <w:rPr>
          <w:lang w:val="en-US" w:bidi="tr-TR"/>
        </w:rPr>
        <w:t>ax</w:t>
      </w:r>
      <w:r w:rsidRPr="0099730F">
        <w:rPr>
          <w:lang w:val="en-US" w:bidi="tr-TR"/>
        </w:rPr>
        <w:t>imumValue</w:t>
      </w:r>
      <w:proofErr w:type="spellEnd"/>
      <w:r>
        <w:rPr>
          <w:lang w:val="en-US" w:bidi="tr-TR"/>
        </w:rPr>
        <w:t xml:space="preserve">: </w:t>
      </w:r>
      <w:r w:rsidRPr="0099730F">
        <w:rPr>
          <w:lang w:val="en-US" w:bidi="tr-TR"/>
        </w:rPr>
        <w:t>Returns the m</w:t>
      </w:r>
      <w:r>
        <w:rPr>
          <w:lang w:val="en-US" w:bidi="tr-TR"/>
        </w:rPr>
        <w:t>ax</w:t>
      </w:r>
      <w:r w:rsidRPr="0099730F">
        <w:rPr>
          <w:lang w:val="en-US" w:bidi="tr-TR"/>
        </w:rPr>
        <w:t>imum metric value</w:t>
      </w:r>
    </w:p>
    <w:p w:rsidR="0099730F" w:rsidRDefault="0099730F" w:rsidP="0099730F">
      <w:pPr>
        <w:pStyle w:val="ListeMaddemi"/>
        <w:rPr>
          <w:lang w:val="en-US"/>
        </w:rPr>
      </w:pPr>
      <w:r>
        <w:rPr>
          <w:lang w:val="en-US" w:bidi="tr-TR"/>
        </w:rPr>
        <w:t xml:space="preserve">(public) </w:t>
      </w:r>
      <w:r w:rsidRPr="0099730F">
        <w:rPr>
          <w:lang w:val="en-US" w:bidi="tr-TR"/>
        </w:rPr>
        <w:t xml:space="preserve">double </w:t>
      </w:r>
      <w:proofErr w:type="spellStart"/>
      <w:r w:rsidRPr="0099730F">
        <w:rPr>
          <w:lang w:val="en-US" w:bidi="tr-TR"/>
        </w:rPr>
        <w:t>get</w:t>
      </w:r>
      <w:r>
        <w:rPr>
          <w:lang w:val="en-US" w:bidi="tr-TR"/>
        </w:rPr>
        <w:t>Average</w:t>
      </w:r>
      <w:r w:rsidRPr="0099730F">
        <w:rPr>
          <w:lang w:val="en-US" w:bidi="tr-TR"/>
        </w:rPr>
        <w:t>Value</w:t>
      </w:r>
      <w:proofErr w:type="spellEnd"/>
      <w:r>
        <w:rPr>
          <w:lang w:val="en-US" w:bidi="tr-TR"/>
        </w:rPr>
        <w:t xml:space="preserve">: </w:t>
      </w:r>
      <w:r w:rsidRPr="0099730F">
        <w:rPr>
          <w:lang w:val="en-US" w:bidi="tr-TR"/>
        </w:rPr>
        <w:t xml:space="preserve">Returns the </w:t>
      </w:r>
      <w:r>
        <w:rPr>
          <w:lang w:val="en-US" w:bidi="tr-TR"/>
        </w:rPr>
        <w:t>average</w:t>
      </w:r>
      <w:r w:rsidRPr="0099730F">
        <w:rPr>
          <w:lang w:val="en-US" w:bidi="tr-TR"/>
        </w:rPr>
        <w:t xml:space="preserve"> metric value</w:t>
      </w:r>
    </w:p>
    <w:p w:rsidR="00EE686D" w:rsidRDefault="00EE686D" w:rsidP="00EE686D">
      <w:pPr>
        <w:pStyle w:val="ListeMaddemi"/>
        <w:rPr>
          <w:lang w:val="en-US"/>
        </w:rPr>
      </w:pPr>
      <w:r>
        <w:rPr>
          <w:lang w:val="en-US" w:bidi="tr-TR"/>
        </w:rPr>
        <w:t xml:space="preserve">(private) </w:t>
      </w:r>
      <w:r w:rsidRPr="00EE686D">
        <w:rPr>
          <w:lang w:val="en-US" w:bidi="tr-TR"/>
        </w:rPr>
        <w:t xml:space="preserve">string </w:t>
      </w:r>
      <w:proofErr w:type="spellStart"/>
      <w:r w:rsidRPr="00EE686D">
        <w:rPr>
          <w:lang w:val="en-US" w:bidi="tr-TR"/>
        </w:rPr>
        <w:t>getMetricName</w:t>
      </w:r>
      <w:proofErr w:type="spellEnd"/>
      <w:r>
        <w:rPr>
          <w:lang w:val="en-US" w:bidi="tr-TR"/>
        </w:rPr>
        <w:t xml:space="preserve">: </w:t>
      </w:r>
      <w:r w:rsidRPr="00EE686D">
        <w:rPr>
          <w:lang w:val="en-US" w:bidi="tr-TR"/>
        </w:rPr>
        <w:t>Returns the string identifier of the metric type</w:t>
      </w:r>
    </w:p>
    <w:p w:rsidR="005833ED" w:rsidRPr="00937D00" w:rsidRDefault="005833ED" w:rsidP="005833ED">
      <w:pPr>
        <w:pStyle w:val="Balk1"/>
        <w:rPr>
          <w:lang w:val="en-US"/>
        </w:rPr>
      </w:pPr>
      <w:proofErr w:type="spellStart"/>
      <w:proofErr w:type="gramStart"/>
      <w:r>
        <w:rPr>
          <w:lang w:val="en-US"/>
        </w:rPr>
        <w:t>AngleStatistics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public Statistics</w:t>
      </w:r>
    </w:p>
    <w:p w:rsidR="005833ED" w:rsidRDefault="005833ED" w:rsidP="005833ED">
      <w:pPr>
        <w:pStyle w:val="Balk2"/>
        <w:rPr>
          <w:lang w:val="en-US"/>
        </w:rPr>
      </w:pPr>
      <w:r>
        <w:rPr>
          <w:lang w:val="en-US"/>
        </w:rPr>
        <w:t>Members</w:t>
      </w:r>
    </w:p>
    <w:p w:rsidR="005833ED" w:rsidRDefault="005833ED" w:rsidP="005833ED">
      <w:pPr>
        <w:rPr>
          <w:lang w:val="en-US"/>
        </w:rPr>
      </w:pPr>
      <w:r>
        <w:rPr>
          <w:lang w:val="en-US"/>
        </w:rPr>
        <w:t>None</w:t>
      </w:r>
    </w:p>
    <w:p w:rsidR="005833ED" w:rsidRDefault="005833ED" w:rsidP="005833ED">
      <w:pPr>
        <w:pStyle w:val="Balk2"/>
        <w:rPr>
          <w:lang w:val="en-US"/>
        </w:rPr>
      </w:pPr>
      <w:r>
        <w:rPr>
          <w:lang w:val="en-US"/>
        </w:rPr>
        <w:t>Constructors/Destructors</w:t>
      </w:r>
    </w:p>
    <w:p w:rsidR="005833ED" w:rsidRDefault="005833ED" w:rsidP="005833ED">
      <w:pPr>
        <w:pStyle w:val="ListeMaddemi"/>
        <w:rPr>
          <w:lang w:val="en-US"/>
        </w:rPr>
      </w:pPr>
      <w:r>
        <w:rPr>
          <w:lang w:val="en-US" w:bidi="tr-TR"/>
        </w:rPr>
        <w:t xml:space="preserve">(public) </w:t>
      </w:r>
      <w:proofErr w:type="spellStart"/>
      <w:r>
        <w:rPr>
          <w:lang w:val="en-US" w:bidi="tr-TR"/>
        </w:rPr>
        <w:t>AngleStatistics</w:t>
      </w:r>
      <w:proofErr w:type="spellEnd"/>
    </w:p>
    <w:p w:rsidR="005833ED" w:rsidRPr="00992E00" w:rsidRDefault="005833ED" w:rsidP="005833ED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 xml:space="preserve">const </w:t>
      </w:r>
      <w:r w:rsidRPr="005833ED">
        <w:rPr>
          <w:lang w:val="en-US" w:bidi="tr-TR"/>
        </w:rPr>
        <w:t>vector&lt;Quadrilateral&gt; &amp;mesh</w:t>
      </w:r>
      <w:r>
        <w:rPr>
          <w:lang w:val="en-US" w:bidi="tr-TR"/>
        </w:rPr>
        <w:t>: Quadrilateral list of a mesh</w:t>
      </w:r>
    </w:p>
    <w:p w:rsidR="005833ED" w:rsidRDefault="005833ED" w:rsidP="005833ED">
      <w:pPr>
        <w:pStyle w:val="Balk2"/>
        <w:rPr>
          <w:lang w:val="en-US"/>
        </w:rPr>
      </w:pPr>
      <w:r>
        <w:rPr>
          <w:lang w:val="en-US"/>
        </w:rPr>
        <w:t>Functions/Operators</w:t>
      </w:r>
    </w:p>
    <w:p w:rsidR="005833ED" w:rsidRDefault="005833ED" w:rsidP="005833ED">
      <w:pPr>
        <w:pStyle w:val="ListeMaddemi"/>
        <w:rPr>
          <w:lang w:val="en-US"/>
        </w:rPr>
      </w:pPr>
      <w:r>
        <w:rPr>
          <w:lang w:val="en-US" w:bidi="tr-TR"/>
        </w:rPr>
        <w:t xml:space="preserve">(public) </w:t>
      </w:r>
      <w:r w:rsidRPr="00273BA8">
        <w:rPr>
          <w:lang w:val="en-US" w:bidi="tr-TR"/>
        </w:rPr>
        <w:t xml:space="preserve">void </w:t>
      </w:r>
      <w:proofErr w:type="spellStart"/>
      <w:r w:rsidRPr="00273BA8">
        <w:rPr>
          <w:lang w:val="en-US" w:bidi="tr-TR"/>
        </w:rPr>
        <w:t>outputStatistics</w:t>
      </w:r>
      <w:proofErr w:type="spellEnd"/>
      <w:r>
        <w:rPr>
          <w:lang w:val="en-US" w:bidi="tr-TR"/>
        </w:rPr>
        <w:t xml:space="preserve">: </w:t>
      </w:r>
      <w:r w:rsidRPr="00273BA8">
        <w:rPr>
          <w:lang w:val="en-US" w:bidi="tr-TR"/>
        </w:rPr>
        <w:t>Outputs the statistics to the given file</w:t>
      </w:r>
    </w:p>
    <w:p w:rsidR="005833ED" w:rsidRDefault="005833ED" w:rsidP="005833ED">
      <w:pPr>
        <w:pStyle w:val="ListeMaddemi"/>
        <w:numPr>
          <w:ilvl w:val="1"/>
          <w:numId w:val="21"/>
        </w:numPr>
        <w:rPr>
          <w:lang w:val="en-US"/>
        </w:rPr>
      </w:pPr>
      <w:r>
        <w:rPr>
          <w:lang w:val="en-US" w:bidi="tr-TR"/>
        </w:rPr>
        <w:t xml:space="preserve">Const </w:t>
      </w:r>
      <w:r w:rsidRPr="00273BA8">
        <w:rPr>
          <w:lang w:val="en-US" w:bidi="tr-TR"/>
        </w:rPr>
        <w:t>string filename</w:t>
      </w:r>
      <w:r>
        <w:rPr>
          <w:lang w:val="en-US" w:bidi="tr-TR"/>
        </w:rPr>
        <w:t>: Output file name</w:t>
      </w:r>
    </w:p>
    <w:p w:rsidR="005833ED" w:rsidRDefault="005833ED" w:rsidP="005833ED">
      <w:pPr>
        <w:pStyle w:val="ListeMaddemi"/>
        <w:rPr>
          <w:lang w:val="en-US"/>
        </w:rPr>
      </w:pPr>
      <w:r>
        <w:rPr>
          <w:lang w:val="en-US" w:bidi="tr-TR"/>
        </w:rPr>
        <w:t xml:space="preserve">(public) </w:t>
      </w:r>
      <w:r w:rsidRPr="00273BA8">
        <w:rPr>
          <w:lang w:val="en-US" w:bidi="tr-TR"/>
        </w:rPr>
        <w:t xml:space="preserve">void </w:t>
      </w:r>
      <w:proofErr w:type="spellStart"/>
      <w:r w:rsidRPr="0099730F">
        <w:rPr>
          <w:lang w:val="en-US" w:bidi="tr-TR"/>
        </w:rPr>
        <w:t>createHistogram</w:t>
      </w:r>
      <w:proofErr w:type="spellEnd"/>
      <w:r>
        <w:rPr>
          <w:lang w:val="en-US" w:bidi="tr-TR"/>
        </w:rPr>
        <w:t xml:space="preserve">: </w:t>
      </w:r>
      <w:r w:rsidRPr="0099730F">
        <w:rPr>
          <w:lang w:val="en-US" w:bidi="tr-TR"/>
        </w:rPr>
        <w:t>Creates and outputs a histogram of the metric values</w:t>
      </w:r>
    </w:p>
    <w:p w:rsidR="005833ED" w:rsidRPr="0060628A" w:rsidRDefault="005833ED" w:rsidP="00EE686D">
      <w:pPr>
        <w:pStyle w:val="ListeMaddemi"/>
        <w:numPr>
          <w:ilvl w:val="1"/>
          <w:numId w:val="21"/>
        </w:numPr>
        <w:rPr>
          <w:lang w:val="en-US"/>
        </w:rPr>
      </w:pPr>
      <w:r w:rsidRPr="0060628A">
        <w:rPr>
          <w:lang w:val="en-US" w:bidi="tr-TR"/>
        </w:rPr>
        <w:t>Const string filename: Output file name</w:t>
      </w:r>
    </w:p>
    <w:p w:rsidR="0099730F" w:rsidRDefault="0099730F" w:rsidP="0099730F">
      <w:pPr>
        <w:pStyle w:val="ListeMaddemi"/>
        <w:numPr>
          <w:ilvl w:val="0"/>
          <w:numId w:val="0"/>
        </w:numPr>
        <w:ind w:left="432"/>
        <w:rPr>
          <w:lang w:val="en-US"/>
        </w:rPr>
      </w:pPr>
    </w:p>
    <w:p w:rsidR="00110E6D" w:rsidRPr="007B5F11" w:rsidRDefault="00110E6D" w:rsidP="00110E6D">
      <w:pPr>
        <w:pStyle w:val="ListeMaddemi"/>
        <w:numPr>
          <w:ilvl w:val="0"/>
          <w:numId w:val="0"/>
        </w:numPr>
        <w:ind w:left="216" w:hanging="216"/>
        <w:rPr>
          <w:lang w:val="en-US"/>
        </w:rPr>
      </w:pPr>
    </w:p>
    <w:sectPr w:rsidR="00110E6D" w:rsidRPr="007B5F11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1388" w:rsidRDefault="00551388">
      <w:pPr>
        <w:spacing w:after="0"/>
      </w:pPr>
      <w:r>
        <w:separator/>
      </w:r>
    </w:p>
  </w:endnote>
  <w:endnote w:type="continuationSeparator" w:id="0">
    <w:p w:rsidR="00551388" w:rsidRDefault="005513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AltBilgi"/>
    </w:pPr>
    <w:r>
      <w:rPr>
        <w:lang w:bidi="tr-TR"/>
      </w:rPr>
      <w:t xml:space="preserve">Sayfa </w:t>
    </w:r>
    <w:r>
      <w:rPr>
        <w:lang w:bidi="tr-TR"/>
      </w:rPr>
      <w:fldChar w:fldCharType="begin"/>
    </w:r>
    <w:r>
      <w:rPr>
        <w:lang w:bidi="tr-TR"/>
      </w:rPr>
      <w:instrText xml:space="preserve"> PAGE   \* MERGEFORMAT </w:instrText>
    </w:r>
    <w:r>
      <w:rPr>
        <w:lang w:bidi="tr-TR"/>
      </w:rPr>
      <w:fldChar w:fldCharType="separate"/>
    </w:r>
    <w:r w:rsidR="00B1598B">
      <w:rPr>
        <w:noProof/>
        <w:lang w:bidi="tr-TR"/>
      </w:rPr>
      <w:t>2</w:t>
    </w:r>
    <w:r>
      <w:rPr>
        <w:noProof/>
        <w:lang w:bidi="tr-T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1388" w:rsidRDefault="00551388">
      <w:pPr>
        <w:spacing w:after="0"/>
      </w:pPr>
      <w:r>
        <w:separator/>
      </w:r>
    </w:p>
  </w:footnote>
  <w:footnote w:type="continuationSeparator" w:id="0">
    <w:p w:rsidR="00551388" w:rsidRDefault="0055138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5424592A"/>
    <w:lvl w:ilvl="0">
      <w:start w:val="1"/>
      <w:numFmt w:val="bullet"/>
      <w:pStyle w:val="ListeMaddemi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"/>
      <w:lvlJc w:val="left"/>
      <w:pPr>
        <w:tabs>
          <w:tab w:val="num" w:pos="648"/>
        </w:tabs>
        <w:ind w:left="648" w:hanging="216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eNumara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0BA"/>
    <w:rsid w:val="00055DE1"/>
    <w:rsid w:val="000A4F59"/>
    <w:rsid w:val="000D3457"/>
    <w:rsid w:val="00110E6D"/>
    <w:rsid w:val="00141A4C"/>
    <w:rsid w:val="001B29CF"/>
    <w:rsid w:val="001E6330"/>
    <w:rsid w:val="00273BA8"/>
    <w:rsid w:val="0028220F"/>
    <w:rsid w:val="002E5E01"/>
    <w:rsid w:val="002E5EDF"/>
    <w:rsid w:val="003141D6"/>
    <w:rsid w:val="00356C14"/>
    <w:rsid w:val="003B00D5"/>
    <w:rsid w:val="00406436"/>
    <w:rsid w:val="00442761"/>
    <w:rsid w:val="004F0032"/>
    <w:rsid w:val="00551388"/>
    <w:rsid w:val="0057139C"/>
    <w:rsid w:val="005833ED"/>
    <w:rsid w:val="0060628A"/>
    <w:rsid w:val="00617B26"/>
    <w:rsid w:val="006270A9"/>
    <w:rsid w:val="00675956"/>
    <w:rsid w:val="00681034"/>
    <w:rsid w:val="00703A27"/>
    <w:rsid w:val="007866C6"/>
    <w:rsid w:val="007B5F11"/>
    <w:rsid w:val="00813429"/>
    <w:rsid w:val="00816216"/>
    <w:rsid w:val="0085189A"/>
    <w:rsid w:val="0087734B"/>
    <w:rsid w:val="0091769E"/>
    <w:rsid w:val="00932963"/>
    <w:rsid w:val="00937D00"/>
    <w:rsid w:val="00992E00"/>
    <w:rsid w:val="0099730F"/>
    <w:rsid w:val="009B28F6"/>
    <w:rsid w:val="009D5933"/>
    <w:rsid w:val="00A16532"/>
    <w:rsid w:val="00A34097"/>
    <w:rsid w:val="00A50A05"/>
    <w:rsid w:val="00B1598B"/>
    <w:rsid w:val="00B77B12"/>
    <w:rsid w:val="00B948EF"/>
    <w:rsid w:val="00BD768D"/>
    <w:rsid w:val="00C03FFA"/>
    <w:rsid w:val="00C61F8E"/>
    <w:rsid w:val="00C83698"/>
    <w:rsid w:val="00D760BA"/>
    <w:rsid w:val="00E108FE"/>
    <w:rsid w:val="00E83E4B"/>
    <w:rsid w:val="00EE686D"/>
    <w:rsid w:val="00F11398"/>
    <w:rsid w:val="00F34992"/>
    <w:rsid w:val="00F648CE"/>
    <w:rsid w:val="00FF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41AB9C"/>
  <w15:chartTrackingRefBased/>
  <w15:docId w15:val="{39FCCC5C-61B4-4DA2-97CB-F1F162D21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tr-TR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Balk1">
    <w:name w:val="heading 1"/>
    <w:basedOn w:val="Normal"/>
    <w:link w:val="Balk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link w:val="KonuBal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KonuBalChar">
    <w:name w:val="Konu Başlığı Char"/>
    <w:basedOn w:val="VarsaylanParagrafYazTipi"/>
    <w:link w:val="KonuBal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YerTutucuMetni">
    <w:name w:val="Placeholder Text"/>
    <w:basedOn w:val="VarsaylanParagrafYazTipi"/>
    <w:uiPriority w:val="99"/>
    <w:semiHidden/>
    <w:rsid w:val="00E83E4B"/>
    <w:rPr>
      <w:color w:val="393939" w:themeColor="text2" w:themeShade="BF"/>
    </w:rPr>
  </w:style>
  <w:style w:type="paragraph" w:styleId="ListeMaddemi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stBilgi">
    <w:name w:val="header"/>
    <w:basedOn w:val="Normal"/>
    <w:link w:val="stBilgiChar"/>
    <w:uiPriority w:val="99"/>
    <w:unhideWhenUsed/>
    <w:pPr>
      <w:spacing w:after="0"/>
    </w:pPr>
  </w:style>
  <w:style w:type="character" w:customStyle="1" w:styleId="stBilgiChar">
    <w:name w:val="Üst Bilgi Char"/>
    <w:basedOn w:val="VarsaylanParagrafYazTipi"/>
    <w:link w:val="stBilgi"/>
    <w:uiPriority w:val="99"/>
  </w:style>
  <w:style w:type="paragraph" w:styleId="AltBilgi">
    <w:name w:val="footer"/>
    <w:basedOn w:val="Normal"/>
    <w:link w:val="AltBilgi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ltBilgiChar">
    <w:name w:val="Alt Bilgi Char"/>
    <w:basedOn w:val="VarsaylanParagrafYazTipi"/>
    <w:link w:val="AltBilgi"/>
    <w:uiPriority w:val="99"/>
    <w:rsid w:val="00681034"/>
    <w:rPr>
      <w:color w:val="2A7B88" w:themeColor="accent1" w:themeShade="BF"/>
    </w:rPr>
  </w:style>
  <w:style w:type="character" w:customStyle="1" w:styleId="Balk1Char">
    <w:name w:val="Başlık 1 Char"/>
    <w:basedOn w:val="VarsaylanParagrafYazTipi"/>
    <w:link w:val="Balk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Bal">
    <w:name w:val="TOC Heading"/>
    <w:basedOn w:val="Balk1"/>
    <w:next w:val="Normal"/>
    <w:uiPriority w:val="39"/>
    <w:semiHidden/>
    <w:unhideWhenUsed/>
    <w:qFormat/>
    <w:pPr>
      <w:contextualSpacing w:val="0"/>
      <w:outlineLvl w:val="9"/>
    </w:pPr>
  </w:style>
  <w:style w:type="character" w:styleId="GlVurgulama">
    <w:name w:val="Intense Emphasis"/>
    <w:basedOn w:val="VarsaylanParagrafYazTipi"/>
    <w:uiPriority w:val="21"/>
    <w:semiHidden/>
    <w:unhideWhenUsed/>
    <w:qFormat/>
    <w:rPr>
      <w:i/>
      <w:iCs/>
      <w:color w:val="2A7B88" w:themeColor="accent1" w:themeShade="BF"/>
    </w:rPr>
  </w:style>
  <w:style w:type="character" w:styleId="GlBavuru">
    <w:name w:val="Intense Reference"/>
    <w:basedOn w:val="VarsaylanParagrafYazTipi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Pr>
      <w:i/>
      <w:iCs/>
      <w:color w:val="2A7B88" w:themeColor="accent1" w:themeShade="BF"/>
    </w:rPr>
  </w:style>
  <w:style w:type="paragraph" w:styleId="ListeNumara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Kpr">
    <w:name w:val="Hyperlink"/>
    <w:basedOn w:val="VarsaylanParagrafYazTipi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E83E4B"/>
    <w:rPr>
      <w:szCs w:val="16"/>
    </w:rPr>
  </w:style>
  <w:style w:type="paragraph" w:styleId="bekMetni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E83E4B"/>
    <w:rPr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28220F"/>
    <w:rPr>
      <w:sz w:val="22"/>
      <w:szCs w:val="16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8220F"/>
    <w:rPr>
      <w:rFonts w:ascii="Segoe UI" w:hAnsi="Segoe UI" w:cs="Segoe UI"/>
      <w:szCs w:val="18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28220F"/>
    <w:rPr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28220F"/>
    <w:rPr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28220F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28220F"/>
    <w:rPr>
      <w:b/>
      <w:bCs/>
      <w:szCs w:val="20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28220F"/>
    <w:rPr>
      <w:szCs w:val="20"/>
    </w:rPr>
  </w:style>
  <w:style w:type="paragraph" w:styleId="ZarfD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28220F"/>
    <w:rPr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lavye">
    <w:name w:val="HTML Keyboard"/>
    <w:basedOn w:val="VarsaylanParagrafYazTipi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8220F"/>
    <w:rPr>
      <w:rFonts w:ascii="Consolas" w:hAnsi="Consolas"/>
      <w:szCs w:val="20"/>
    </w:rPr>
  </w:style>
  <w:style w:type="character" w:styleId="HTMLDaktilo">
    <w:name w:val="HTML Typewriter"/>
    <w:basedOn w:val="VarsaylanParagrafYazTipi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kroMetni">
    <w:name w:val="macro"/>
    <w:link w:val="MakroMetni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28220F"/>
    <w:rPr>
      <w:rFonts w:ascii="Consolas" w:hAnsi="Consolas"/>
      <w:szCs w:val="20"/>
    </w:rPr>
  </w:style>
  <w:style w:type="paragraph" w:styleId="DzMetin">
    <w:name w:val="Plain Text"/>
    <w:basedOn w:val="Normal"/>
    <w:link w:val="DzMetin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n\AppData\Roaming\Microsoft\Templates\&#214;zge&#231;mi&#351;%20(renk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BAED9-188A-40DF-AFC7-B173A8DB2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Özgeçmiş (renk).dotx</Template>
  <TotalTime>124</TotalTime>
  <Pages>5</Pages>
  <Words>1239</Words>
  <Characters>7063</Characters>
  <Application>Microsoft Office Word</Application>
  <DocSecurity>0</DocSecurity>
  <Lines>58</Lines>
  <Paragraphs>16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Can Bayar</dc:creator>
  <cp:keywords/>
  <cp:lastModifiedBy>Can Bayar</cp:lastModifiedBy>
  <cp:revision>32</cp:revision>
  <dcterms:created xsi:type="dcterms:W3CDTF">2018-11-18T20:04:00Z</dcterms:created>
  <dcterms:modified xsi:type="dcterms:W3CDTF">2019-01-07T17:21:00Z</dcterms:modified>
  <cp:version/>
</cp:coreProperties>
</file>